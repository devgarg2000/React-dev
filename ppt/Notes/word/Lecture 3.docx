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43B5" w14:textId="77777777" w:rsidR="00DF407B" w:rsidRPr="00DF407B" w:rsidRDefault="00DF407B" w:rsidP="00610455">
      <w:pPr>
        <w:spacing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Introduction to JSX</w:t>
      </w:r>
    </w:p>
    <w:p w14:paraId="30E63C10" w14:textId="77777777" w:rsidR="00DF407B" w:rsidRPr="00DF407B" w:rsidRDefault="00DF407B" w:rsidP="00610455">
      <w:pPr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What is JSX?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JSX (JavaScript XML) is a syntax extension for JavaScript that allows you to write HTML-like code in your JavaScript files. It's used to create React elements, which are then rendered to the DOM.</w:t>
      </w:r>
    </w:p>
    <w:p w14:paraId="0B9B0C54" w14:textId="77777777" w:rsidR="00DF407B" w:rsidRPr="00DF407B" w:rsidRDefault="00DF407B" w:rsidP="0061045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JSX Syntax and Usage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JSX syntax is similar to HTML, but with some key differences. You can use JSX to create elements, assign props, and embed expressions.</w:t>
      </w:r>
    </w:p>
    <w:p w14:paraId="230455CD" w14:textId="77777777" w:rsidR="006407B7" w:rsidRDefault="00DF407B" w:rsidP="0061045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Example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</w:t>
      </w:r>
    </w:p>
    <w:p w14:paraId="67522465" w14:textId="244413D5" w:rsidR="006F242B" w:rsidRDefault="00F457E7" w:rsidP="00610455">
      <w:pPr>
        <w:spacing w:before="100" w:beforeAutospacing="1" w:after="100" w:afterAutospacing="1"/>
        <w:ind w:left="720" w:firstLine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F457E7">
        <w:rPr>
          <w:rFonts w:ascii="Courier New" w:eastAsia="Times New Roman" w:hAnsi="Courier New" w:cs="Courier New"/>
          <w:kern w:val="0"/>
          <w:lang w:eastAsia="en-GB"/>
          <w14:ligatures w14:val="none"/>
        </w:rPr>
        <w:t>const element = &lt;h1&gt;Hello, world!&lt;/h1&gt;;</w:t>
      </w:r>
    </w:p>
    <w:p w14:paraId="071C5D03" w14:textId="77777777" w:rsidR="00F457E7" w:rsidRDefault="00F457E7" w:rsidP="00610455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</w:p>
    <w:p w14:paraId="3F3DB703" w14:textId="12EB48BD" w:rsidR="00DF407B" w:rsidRPr="00DF407B" w:rsidRDefault="00DF407B" w:rsidP="0061045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Embedding Expressions in JSX</w:t>
      </w:r>
    </w:p>
    <w:p w14:paraId="3DA2BFB0" w14:textId="77777777" w:rsidR="00DF407B" w:rsidRPr="00DF407B" w:rsidRDefault="00DF407B" w:rsidP="00610455">
      <w:pPr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Embedding JavaScript Expressions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You can embed JavaScript expressions in JSX using curly braces </w:t>
      </w: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{}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.</w:t>
      </w:r>
    </w:p>
    <w:p w14:paraId="0AE65A0E" w14:textId="77777777" w:rsidR="006F242B" w:rsidRDefault="00DF407B" w:rsidP="00610455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Example </w:t>
      </w:r>
    </w:p>
    <w:p w14:paraId="16D42741" w14:textId="77777777" w:rsidR="006C110A" w:rsidRDefault="00DF407B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DF407B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const name = 'John'; </w:t>
      </w:r>
    </w:p>
    <w:p w14:paraId="68C85895" w14:textId="26F16C4A" w:rsidR="006F242B" w:rsidRDefault="00DF407B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DF407B">
        <w:rPr>
          <w:rFonts w:ascii="Courier New" w:eastAsia="Times New Roman" w:hAnsi="Courier New" w:cs="Courier New"/>
          <w:kern w:val="0"/>
          <w:lang w:eastAsia="en-GB"/>
          <w14:ligatures w14:val="none"/>
        </w:rPr>
        <w:t>const element = &lt;h1&gt;Hello, {name}!&lt;/h1&gt;;</w:t>
      </w:r>
    </w:p>
    <w:p w14:paraId="4184874D" w14:textId="77777777" w:rsidR="006473F1" w:rsidRPr="00DF407B" w:rsidRDefault="006473F1" w:rsidP="00610455">
      <w:pPr>
        <w:spacing w:before="100" w:beforeAutospacing="1" w:after="100" w:afterAutospacing="1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568EBCC4" w14:textId="77777777" w:rsidR="00DF407B" w:rsidRPr="00DF407B" w:rsidRDefault="00DF407B" w:rsidP="00610455">
      <w:pPr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Embedding Conditional Statements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You can use conditional statements like </w:t>
      </w: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if and ternary operators 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to conditionally render elements.</w:t>
      </w:r>
    </w:p>
    <w:p w14:paraId="15002A6F" w14:textId="77777777" w:rsidR="004F789D" w:rsidRDefault="00DF407B" w:rsidP="00610455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Example </w:t>
      </w:r>
    </w:p>
    <w:p w14:paraId="262650AB" w14:textId="77777777" w:rsidR="006C110A" w:rsidRDefault="00DF407B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DF407B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const isAdmin = true; </w:t>
      </w:r>
    </w:p>
    <w:p w14:paraId="3CEC9CF2" w14:textId="5B42A0F9" w:rsidR="00DF407B" w:rsidRPr="00DF407B" w:rsidRDefault="00DF407B" w:rsidP="00610455">
      <w:pPr>
        <w:spacing w:before="100" w:beforeAutospacing="1" w:after="100" w:afterAutospacing="1"/>
        <w:ind w:left="1440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F407B">
        <w:rPr>
          <w:rFonts w:ascii="Courier New" w:eastAsia="Times New Roman" w:hAnsi="Courier New" w:cs="Courier New"/>
          <w:kern w:val="0"/>
          <w:lang w:eastAsia="en-GB"/>
          <w14:ligatures w14:val="none"/>
        </w:rPr>
        <w:t>const element = &lt;h1&gt;{isAdmin? 'Admin' : 'User'}&lt;/h1&gt;;</w:t>
      </w:r>
    </w:p>
    <w:p w14:paraId="36B2461A" w14:textId="77777777" w:rsidR="006473F1" w:rsidRDefault="006473F1" w:rsidP="00610455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</w:p>
    <w:p w14:paraId="5C4DBF69" w14:textId="2A87CC38" w:rsidR="00DF407B" w:rsidRPr="00DF407B" w:rsidRDefault="00DF407B" w:rsidP="00610455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JSX vs. HTML</w:t>
      </w:r>
    </w:p>
    <w:p w14:paraId="2DB514A2" w14:textId="77777777" w:rsidR="00DF407B" w:rsidRPr="00DF407B" w:rsidRDefault="00DF407B" w:rsidP="00610455">
      <w:pPr>
        <w:spacing w:before="30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Similarities 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JSX and HTML share many similarities, such as using tags to define elements and attributes to add properties.</w:t>
      </w:r>
    </w:p>
    <w:p w14:paraId="16E55D80" w14:textId="77777777" w:rsidR="00DF407B" w:rsidRPr="00DF407B" w:rsidRDefault="00DF407B" w:rsidP="00610455">
      <w:pPr>
        <w:spacing w:before="30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Differences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JSX is more flexible and powerful than HTML, allowing you to embed JavaScript expressions and use React features like components and state.</w:t>
      </w:r>
    </w:p>
    <w:p w14:paraId="0ADBD2C3" w14:textId="77777777" w:rsidR="00E2779C" w:rsidRDefault="00E2779C" w:rsidP="00610455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</w:p>
    <w:p w14:paraId="7840B863" w14:textId="2E312E14" w:rsidR="00DF407B" w:rsidRPr="00DF407B" w:rsidRDefault="00DF407B" w:rsidP="00610455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lastRenderedPageBreak/>
        <w:t>Components</w:t>
      </w:r>
    </w:p>
    <w:p w14:paraId="65EE9357" w14:textId="77777777" w:rsidR="00DF407B" w:rsidRPr="00DF407B" w:rsidRDefault="00DF407B" w:rsidP="00610455">
      <w:pPr>
        <w:spacing w:before="30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What is a Component?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A component is a reusable piece of code that represents a UI element.</w:t>
      </w:r>
    </w:p>
    <w:p w14:paraId="0C9767AC" w14:textId="77777777" w:rsidR="00DF407B" w:rsidRPr="00DF407B" w:rsidRDefault="00DF407B" w:rsidP="00610455">
      <w:pPr>
        <w:spacing w:before="30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Types of Components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There are two main types of components: Function components and Class components.</w:t>
      </w:r>
    </w:p>
    <w:p w14:paraId="2770D6A7" w14:textId="77777777" w:rsidR="00DF407B" w:rsidRPr="00DF407B" w:rsidRDefault="00DF407B" w:rsidP="0061045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Function vs. Class Components</w:t>
      </w:r>
    </w:p>
    <w:p w14:paraId="2EE77BBE" w14:textId="77777777" w:rsidR="00DF407B" w:rsidRPr="00DF407B" w:rsidRDefault="00DF407B" w:rsidP="00610455">
      <w:pPr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Function Components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Function components are pure functions that take in props and return JSX. They are simpler and more concise than Class components.</w:t>
      </w:r>
    </w:p>
    <w:p w14:paraId="0182EEE9" w14:textId="77777777" w:rsidR="00DF407B" w:rsidRPr="00DF407B" w:rsidRDefault="00DF407B" w:rsidP="00610455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Example function Hello(props) { return &lt;h1&gt;Hello, {props.name}!&lt;/h1&gt;; }</w:t>
      </w:r>
    </w:p>
    <w:p w14:paraId="17140DAE" w14:textId="77777777" w:rsidR="00DF407B" w:rsidRPr="00DF407B" w:rsidRDefault="00DF407B" w:rsidP="00610455">
      <w:pPr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Class Components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Class components are classes that extend the </w:t>
      </w: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React.Component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class. They have more features than Function components, such as state and lifecycle methods.</w:t>
      </w:r>
    </w:p>
    <w:p w14:paraId="6D07EE40" w14:textId="77777777" w:rsidR="00F457E7" w:rsidRDefault="00DF407B" w:rsidP="00610455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Example </w:t>
      </w:r>
    </w:p>
    <w:p w14:paraId="1D4516C4" w14:textId="77777777" w:rsidR="00E56D37" w:rsidRPr="00E56D37" w:rsidRDefault="00E56D37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E56D37">
        <w:rPr>
          <w:rFonts w:ascii="Courier New" w:eastAsia="Times New Roman" w:hAnsi="Courier New" w:cs="Courier New"/>
          <w:kern w:val="0"/>
          <w:lang w:eastAsia="en-GB"/>
          <w14:ligatures w14:val="none"/>
        </w:rPr>
        <w:t>// components/Hello.js</w:t>
      </w:r>
    </w:p>
    <w:p w14:paraId="22496A56" w14:textId="7EB92F9A" w:rsidR="00E56D37" w:rsidRPr="00E56D37" w:rsidRDefault="00E56D37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E56D37">
        <w:rPr>
          <w:rFonts w:ascii="Courier New" w:eastAsia="Times New Roman" w:hAnsi="Courier New" w:cs="Courier New"/>
          <w:kern w:val="0"/>
          <w:lang w:eastAsia="en-GB"/>
          <w14:ligatures w14:val="none"/>
        </w:rPr>
        <w:t>import React, { Component } from 'react';</w:t>
      </w:r>
    </w:p>
    <w:p w14:paraId="75813197" w14:textId="77777777" w:rsidR="00E56D37" w:rsidRPr="00E56D37" w:rsidRDefault="00E56D37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E56D37">
        <w:rPr>
          <w:rFonts w:ascii="Courier New" w:eastAsia="Times New Roman" w:hAnsi="Courier New" w:cs="Courier New"/>
          <w:kern w:val="0"/>
          <w:lang w:eastAsia="en-GB"/>
          <w14:ligatures w14:val="none"/>
        </w:rPr>
        <w:t>class Hello extends Component {</w:t>
      </w:r>
    </w:p>
    <w:p w14:paraId="78587194" w14:textId="77777777" w:rsidR="00E56D37" w:rsidRPr="00E56D37" w:rsidRDefault="00E56D37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E56D3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render() {</w:t>
      </w:r>
    </w:p>
    <w:p w14:paraId="740A2131" w14:textId="77777777" w:rsidR="00E56D37" w:rsidRPr="00E56D37" w:rsidRDefault="00E56D37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E56D3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return &lt;h1&gt;Hello, {this.props.name}!&lt;/h1&gt;;</w:t>
      </w:r>
    </w:p>
    <w:p w14:paraId="43A83A54" w14:textId="77777777" w:rsidR="00E56D37" w:rsidRPr="00E56D37" w:rsidRDefault="00E56D37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E56D3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}</w:t>
      </w:r>
    </w:p>
    <w:p w14:paraId="5297A674" w14:textId="1B35EC5B" w:rsidR="00E56D37" w:rsidRPr="00E56D37" w:rsidRDefault="00E56D37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E56D37">
        <w:rPr>
          <w:rFonts w:ascii="Courier New" w:eastAsia="Times New Roman" w:hAnsi="Courier New" w:cs="Courier New"/>
          <w:kern w:val="0"/>
          <w:lang w:eastAsia="en-GB"/>
          <w14:ligatures w14:val="none"/>
        </w:rPr>
        <w:t>}</w:t>
      </w:r>
    </w:p>
    <w:p w14:paraId="61D4CE7F" w14:textId="24BC6CC8" w:rsidR="00E56D37" w:rsidRDefault="00E56D37" w:rsidP="00521967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E56D37">
        <w:rPr>
          <w:rFonts w:ascii="Courier New" w:eastAsia="Times New Roman" w:hAnsi="Courier New" w:cs="Courier New"/>
          <w:kern w:val="0"/>
          <w:lang w:eastAsia="en-GB"/>
          <w14:ligatures w14:val="none"/>
        </w:rPr>
        <w:t>export default Hello;</w:t>
      </w:r>
    </w:p>
    <w:p w14:paraId="59ACD0A8" w14:textId="77777777" w:rsidR="00521967" w:rsidRPr="00DF407B" w:rsidRDefault="00521967" w:rsidP="00521967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59ECB51E" w14:textId="77777777" w:rsidR="00DF407B" w:rsidRPr="00DF407B" w:rsidRDefault="00DF407B" w:rsidP="00610455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Creating and Exporting Components</w:t>
      </w:r>
    </w:p>
    <w:p w14:paraId="68ED2307" w14:textId="77777777" w:rsidR="00DF407B" w:rsidRPr="00DF407B" w:rsidRDefault="00DF407B" w:rsidP="00610455">
      <w:pPr>
        <w:spacing w:before="30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Creating Components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You can create components using the </w:t>
      </w: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function or class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keyword.</w:t>
      </w:r>
    </w:p>
    <w:p w14:paraId="6C65A94B" w14:textId="77777777" w:rsidR="00DF407B" w:rsidRDefault="00DF407B" w:rsidP="00610455">
      <w:pPr>
        <w:spacing w:before="30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Exporting Components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You can export components using the </w:t>
      </w: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export 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keyword, making them available for use in other files.</w:t>
      </w:r>
    </w:p>
    <w:p w14:paraId="4E31D70C" w14:textId="586F73C5" w:rsidR="00033877" w:rsidRPr="00DF407B" w:rsidRDefault="00610455" w:rsidP="00610455">
      <w:pPr>
        <w:spacing w:before="300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610455">
        <w:rPr>
          <w:rFonts w:eastAsia="Times New Roman" w:cstheme="minorHAnsi"/>
          <w:b/>
          <w:bCs/>
          <w:kern w:val="0"/>
          <w:lang w:eastAsia="en-GB"/>
          <w14:ligatures w14:val="none"/>
        </w:rPr>
        <w:t>Function based export:</w:t>
      </w:r>
    </w:p>
    <w:p w14:paraId="15910789" w14:textId="66749D09" w:rsidR="00033877" w:rsidRPr="00033877" w:rsidRDefault="00033877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3387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// </w:t>
      </w:r>
      <w:r w:rsidR="00C4379C" w:rsidRPr="00C4379C">
        <w:rPr>
          <w:rFonts w:ascii="Courier New" w:eastAsia="Times New Roman" w:hAnsi="Courier New" w:cs="Courier New"/>
          <w:kern w:val="0"/>
          <w:lang w:eastAsia="en-GB"/>
          <w14:ligatures w14:val="none"/>
        </w:rPr>
        <w:t>components/</w:t>
      </w:r>
      <w:r w:rsidRPr="00033877">
        <w:rPr>
          <w:rFonts w:ascii="Courier New" w:eastAsia="Times New Roman" w:hAnsi="Courier New" w:cs="Courier New"/>
          <w:kern w:val="0"/>
          <w:lang w:eastAsia="en-GB"/>
          <w14:ligatures w14:val="none"/>
        </w:rPr>
        <w:t>Hello.js</w:t>
      </w:r>
      <w:r w:rsidR="004A5AA0">
        <w:rPr>
          <w:rFonts w:ascii="Courier New" w:eastAsia="Times New Roman" w:hAnsi="Courier New" w:cs="Courier New"/>
          <w:kern w:val="0"/>
          <w:lang w:eastAsia="en-GB"/>
          <w14:ligatures w14:val="none"/>
        </w:rPr>
        <w:t>x</w:t>
      </w:r>
    </w:p>
    <w:p w14:paraId="77DADDD8" w14:textId="77777777" w:rsidR="00033877" w:rsidRPr="00033877" w:rsidRDefault="00033877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33877">
        <w:rPr>
          <w:rFonts w:ascii="Courier New" w:eastAsia="Times New Roman" w:hAnsi="Courier New" w:cs="Courier New"/>
          <w:kern w:val="0"/>
          <w:lang w:eastAsia="en-GB"/>
          <w14:ligatures w14:val="none"/>
        </w:rPr>
        <w:t>function Hello(props) {</w:t>
      </w:r>
    </w:p>
    <w:p w14:paraId="227DA7D3" w14:textId="77777777" w:rsidR="00033877" w:rsidRPr="00033877" w:rsidRDefault="00033877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33877">
        <w:rPr>
          <w:rFonts w:ascii="Courier New" w:eastAsia="Times New Roman" w:hAnsi="Courier New" w:cs="Courier New"/>
          <w:kern w:val="0"/>
          <w:lang w:eastAsia="en-GB"/>
          <w14:ligatures w14:val="none"/>
        </w:rPr>
        <w:lastRenderedPageBreak/>
        <w:t xml:space="preserve">  return &lt;h1&gt;Hello, {props.name}!&lt;/h1&gt;;</w:t>
      </w:r>
    </w:p>
    <w:p w14:paraId="012AE294" w14:textId="39528BCC" w:rsidR="00033877" w:rsidRPr="00033877" w:rsidRDefault="00033877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33877">
        <w:rPr>
          <w:rFonts w:ascii="Courier New" w:eastAsia="Times New Roman" w:hAnsi="Courier New" w:cs="Courier New"/>
          <w:kern w:val="0"/>
          <w:lang w:eastAsia="en-GB"/>
          <w14:ligatures w14:val="none"/>
        </w:rPr>
        <w:t>}</w:t>
      </w:r>
    </w:p>
    <w:p w14:paraId="6BCD6051" w14:textId="646058D3" w:rsidR="00C4379C" w:rsidRDefault="00033877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35028C">
        <w:rPr>
          <w:rFonts w:ascii="Courier New" w:eastAsia="Times New Roman" w:hAnsi="Courier New" w:cs="Courier New"/>
          <w:b/>
          <w:bCs/>
          <w:kern w:val="0"/>
          <w:lang w:eastAsia="en-GB"/>
          <w14:ligatures w14:val="none"/>
        </w:rPr>
        <w:t>export</w:t>
      </w:r>
      <w:r w:rsidRPr="0003387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default Hello;</w:t>
      </w:r>
    </w:p>
    <w:p w14:paraId="65EFD792" w14:textId="77777777" w:rsidR="00492C29" w:rsidRDefault="00492C29" w:rsidP="00610455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</w:p>
    <w:p w14:paraId="54F16670" w14:textId="6272B753" w:rsidR="00610455" w:rsidRPr="00610455" w:rsidRDefault="00610455" w:rsidP="00610455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610455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Class based export</w:t>
      </w: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:</w:t>
      </w:r>
    </w:p>
    <w:p w14:paraId="6818D6E8" w14:textId="77777777" w:rsidR="00C4379C" w:rsidRPr="00C4379C" w:rsidRDefault="00C4379C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4379C">
        <w:rPr>
          <w:rFonts w:ascii="Courier New" w:eastAsia="Times New Roman" w:hAnsi="Courier New" w:cs="Courier New"/>
          <w:kern w:val="0"/>
          <w:lang w:eastAsia="en-GB"/>
          <w14:ligatures w14:val="none"/>
        </w:rPr>
        <w:t>// components/Hello.js</w:t>
      </w:r>
    </w:p>
    <w:p w14:paraId="4C4C5506" w14:textId="15DB31AD" w:rsidR="00C4379C" w:rsidRPr="00C4379C" w:rsidRDefault="00C4379C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4379C">
        <w:rPr>
          <w:rFonts w:ascii="Courier New" w:eastAsia="Times New Roman" w:hAnsi="Courier New" w:cs="Courier New"/>
          <w:kern w:val="0"/>
          <w:lang w:eastAsia="en-GB"/>
          <w14:ligatures w14:val="none"/>
        </w:rPr>
        <w:t>import React, { Component } from 'react';</w:t>
      </w:r>
    </w:p>
    <w:p w14:paraId="27669B67" w14:textId="77777777" w:rsidR="00C4379C" w:rsidRPr="00C4379C" w:rsidRDefault="00C4379C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4379C">
        <w:rPr>
          <w:rFonts w:ascii="Courier New" w:eastAsia="Times New Roman" w:hAnsi="Courier New" w:cs="Courier New"/>
          <w:kern w:val="0"/>
          <w:lang w:eastAsia="en-GB"/>
          <w14:ligatures w14:val="none"/>
        </w:rPr>
        <w:t>class Hello extends Component {</w:t>
      </w:r>
    </w:p>
    <w:p w14:paraId="26647831" w14:textId="77777777" w:rsidR="00C4379C" w:rsidRPr="00C4379C" w:rsidRDefault="00C4379C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4379C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render() {</w:t>
      </w:r>
    </w:p>
    <w:p w14:paraId="7763A4FF" w14:textId="77777777" w:rsidR="00C4379C" w:rsidRPr="00C4379C" w:rsidRDefault="00C4379C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4379C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return &lt;h1&gt;Hello, {this.props.name}!&lt;/h1&gt;;</w:t>
      </w:r>
    </w:p>
    <w:p w14:paraId="44BDC97E" w14:textId="77777777" w:rsidR="00C4379C" w:rsidRPr="00C4379C" w:rsidRDefault="00C4379C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4379C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}</w:t>
      </w:r>
    </w:p>
    <w:p w14:paraId="3611F886" w14:textId="662ADFDE" w:rsidR="00C4379C" w:rsidRPr="00C4379C" w:rsidRDefault="00C4379C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4379C">
        <w:rPr>
          <w:rFonts w:ascii="Courier New" w:eastAsia="Times New Roman" w:hAnsi="Courier New" w:cs="Courier New"/>
          <w:kern w:val="0"/>
          <w:lang w:eastAsia="en-GB"/>
          <w14:ligatures w14:val="none"/>
        </w:rPr>
        <w:t>}</w:t>
      </w:r>
    </w:p>
    <w:p w14:paraId="0F8B2C6A" w14:textId="6A77F00A" w:rsidR="00C4379C" w:rsidRPr="00610455" w:rsidRDefault="00C4379C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b/>
          <w:bCs/>
          <w:kern w:val="0"/>
          <w:lang w:eastAsia="en-GB"/>
          <w14:ligatures w14:val="none"/>
        </w:rPr>
      </w:pPr>
      <w:r w:rsidRPr="00610455">
        <w:rPr>
          <w:rFonts w:ascii="Courier New" w:eastAsia="Times New Roman" w:hAnsi="Courier New" w:cs="Courier New"/>
          <w:b/>
          <w:bCs/>
          <w:kern w:val="0"/>
          <w:lang w:eastAsia="en-GB"/>
          <w14:ligatures w14:val="none"/>
        </w:rPr>
        <w:t>export default Hello;</w:t>
      </w:r>
    </w:p>
    <w:p w14:paraId="0217765D" w14:textId="77777777" w:rsidR="006F4DD9" w:rsidRDefault="006F4DD9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1D8C0D4B" w14:textId="0EA86184" w:rsidR="00033877" w:rsidRDefault="006F4DD9" w:rsidP="00610455">
      <w:pPr>
        <w:spacing w:before="100" w:beforeAutospacing="1" w:after="100" w:afterAutospacing="1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6F4DD9">
        <w:rPr>
          <w:rFonts w:ascii="Courier New" w:eastAsia="Times New Roman" w:hAnsi="Courier New" w:cs="Courier New"/>
          <w:b/>
          <w:bCs/>
          <w:kern w:val="0"/>
          <w:lang w:eastAsia="en-GB"/>
          <w14:ligatures w14:val="none"/>
        </w:rPr>
        <w:t>C</w:t>
      </w:r>
      <w:r w:rsidRPr="006F4DD9">
        <w:rPr>
          <w:rFonts w:eastAsia="Times New Roman" w:cstheme="minorHAnsi"/>
          <w:b/>
          <w:bCs/>
          <w:kern w:val="0"/>
          <w:lang w:eastAsia="en-GB"/>
          <w14:ligatures w14:val="none"/>
        </w:rPr>
        <w:t>reating and Exporting a Component with Multiple Exports</w:t>
      </w:r>
    </w:p>
    <w:p w14:paraId="5441E42A" w14:textId="77777777" w:rsidR="006F4DD9" w:rsidRPr="006F4DD9" w:rsidRDefault="006F4DD9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6F4DD9">
        <w:rPr>
          <w:rFonts w:ascii="Courier New" w:eastAsia="Times New Roman" w:hAnsi="Courier New" w:cs="Courier New"/>
          <w:kern w:val="0"/>
          <w:lang w:eastAsia="en-GB"/>
          <w14:ligatures w14:val="none"/>
        </w:rPr>
        <w:t>// components/Hello.js</w:t>
      </w:r>
    </w:p>
    <w:p w14:paraId="7EDB14BE" w14:textId="77777777" w:rsidR="006F4DD9" w:rsidRPr="006F4DD9" w:rsidRDefault="006F4DD9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6F4DD9">
        <w:rPr>
          <w:rFonts w:ascii="Courier New" w:eastAsia="Times New Roman" w:hAnsi="Courier New" w:cs="Courier New"/>
          <w:kern w:val="0"/>
          <w:lang w:eastAsia="en-GB"/>
          <w14:ligatures w14:val="none"/>
        </w:rPr>
        <w:t>function Hello(props) {</w:t>
      </w:r>
    </w:p>
    <w:p w14:paraId="35B7B609" w14:textId="77777777" w:rsidR="006F4DD9" w:rsidRPr="006F4DD9" w:rsidRDefault="006F4DD9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6F4DD9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return &lt;h1&gt;Hello, {props.name}!&lt;/h1&gt;;</w:t>
      </w:r>
    </w:p>
    <w:p w14:paraId="1FAD1BC8" w14:textId="35A5363C" w:rsidR="006F4DD9" w:rsidRPr="006F4DD9" w:rsidRDefault="006F4DD9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6F4DD9">
        <w:rPr>
          <w:rFonts w:ascii="Courier New" w:eastAsia="Times New Roman" w:hAnsi="Courier New" w:cs="Courier New"/>
          <w:kern w:val="0"/>
          <w:lang w:eastAsia="en-GB"/>
          <w14:ligatures w14:val="none"/>
        </w:rPr>
        <w:t>}</w:t>
      </w:r>
    </w:p>
    <w:p w14:paraId="4F0F9428" w14:textId="77777777" w:rsidR="006F4DD9" w:rsidRPr="006F4DD9" w:rsidRDefault="006F4DD9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6F4DD9">
        <w:rPr>
          <w:rFonts w:ascii="Courier New" w:eastAsia="Times New Roman" w:hAnsi="Courier New" w:cs="Courier New"/>
          <w:kern w:val="0"/>
          <w:lang w:eastAsia="en-GB"/>
          <w14:ligatures w14:val="none"/>
        </w:rPr>
        <w:t>function Goodbye(props) {</w:t>
      </w:r>
    </w:p>
    <w:p w14:paraId="23B3ADD5" w14:textId="77777777" w:rsidR="006F4DD9" w:rsidRPr="006F4DD9" w:rsidRDefault="006F4DD9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6F4DD9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return &lt;h1&gt;Goodbye, {props.name}!&lt;/h1&gt;;</w:t>
      </w:r>
    </w:p>
    <w:p w14:paraId="5C43D6FD" w14:textId="1E1E6228" w:rsidR="006F4DD9" w:rsidRPr="006F4DD9" w:rsidRDefault="006F4DD9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6F4DD9">
        <w:rPr>
          <w:rFonts w:ascii="Courier New" w:eastAsia="Times New Roman" w:hAnsi="Courier New" w:cs="Courier New"/>
          <w:kern w:val="0"/>
          <w:lang w:eastAsia="en-GB"/>
          <w14:ligatures w14:val="none"/>
        </w:rPr>
        <w:t>}</w:t>
      </w:r>
    </w:p>
    <w:p w14:paraId="5A66D9EF" w14:textId="319B80B4" w:rsidR="006F4DD9" w:rsidRDefault="006F4DD9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b/>
          <w:bCs/>
          <w:kern w:val="0"/>
          <w:lang w:eastAsia="en-GB"/>
          <w14:ligatures w14:val="none"/>
        </w:rPr>
      </w:pPr>
      <w:r w:rsidRPr="009A7048">
        <w:rPr>
          <w:rFonts w:ascii="Courier New" w:eastAsia="Times New Roman" w:hAnsi="Courier New" w:cs="Courier New"/>
          <w:b/>
          <w:bCs/>
          <w:kern w:val="0"/>
          <w:lang w:eastAsia="en-GB"/>
          <w14:ligatures w14:val="none"/>
        </w:rPr>
        <w:t>export { Hello, Goodbye };</w:t>
      </w:r>
    </w:p>
    <w:p w14:paraId="7EC58BA2" w14:textId="77777777" w:rsidR="001611A0" w:rsidRDefault="001611A0" w:rsidP="00610455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</w:p>
    <w:p w14:paraId="48312123" w14:textId="7B8AB75D" w:rsidR="000737D7" w:rsidRDefault="000737D7" w:rsidP="00610455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737D7">
        <w:rPr>
          <w:rFonts w:eastAsia="Times New Roman" w:cstheme="minorHAnsi"/>
          <w:b/>
          <w:bCs/>
          <w:kern w:val="0"/>
          <w:lang w:eastAsia="en-GB"/>
          <w14:ligatures w14:val="none"/>
        </w:rPr>
        <w:t>Creating and Exporting a Component with a Default Export and Named Exports</w:t>
      </w:r>
    </w:p>
    <w:p w14:paraId="7F69A60F" w14:textId="77777777" w:rsidR="000737D7" w:rsidRPr="000737D7" w:rsidRDefault="000737D7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737D7">
        <w:rPr>
          <w:rFonts w:ascii="Courier New" w:eastAsia="Times New Roman" w:hAnsi="Courier New" w:cs="Courier New"/>
          <w:kern w:val="0"/>
          <w:lang w:eastAsia="en-GB"/>
          <w14:ligatures w14:val="none"/>
        </w:rPr>
        <w:lastRenderedPageBreak/>
        <w:t>// components/Hello.js</w:t>
      </w:r>
    </w:p>
    <w:p w14:paraId="13148437" w14:textId="77777777" w:rsidR="000737D7" w:rsidRPr="000737D7" w:rsidRDefault="000737D7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737D7">
        <w:rPr>
          <w:rFonts w:ascii="Courier New" w:eastAsia="Times New Roman" w:hAnsi="Courier New" w:cs="Courier New"/>
          <w:kern w:val="0"/>
          <w:lang w:eastAsia="en-GB"/>
          <w14:ligatures w14:val="none"/>
        </w:rPr>
        <w:t>function Hello(props) {</w:t>
      </w:r>
    </w:p>
    <w:p w14:paraId="1520E1B6" w14:textId="77777777" w:rsidR="000737D7" w:rsidRPr="000737D7" w:rsidRDefault="000737D7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737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return &lt;h1&gt;Hello, {props.name}!&lt;/h1&gt;;</w:t>
      </w:r>
    </w:p>
    <w:p w14:paraId="279A6835" w14:textId="6E7D3AEA" w:rsidR="000737D7" w:rsidRPr="000737D7" w:rsidRDefault="000737D7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737D7">
        <w:rPr>
          <w:rFonts w:ascii="Courier New" w:eastAsia="Times New Roman" w:hAnsi="Courier New" w:cs="Courier New"/>
          <w:kern w:val="0"/>
          <w:lang w:eastAsia="en-GB"/>
          <w14:ligatures w14:val="none"/>
        </w:rPr>
        <w:t>}</w:t>
      </w:r>
    </w:p>
    <w:p w14:paraId="699C74BF" w14:textId="77777777" w:rsidR="000737D7" w:rsidRPr="000737D7" w:rsidRDefault="000737D7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737D7">
        <w:rPr>
          <w:rFonts w:ascii="Courier New" w:eastAsia="Times New Roman" w:hAnsi="Courier New" w:cs="Courier New"/>
          <w:kern w:val="0"/>
          <w:lang w:eastAsia="en-GB"/>
          <w14:ligatures w14:val="none"/>
        </w:rPr>
        <w:t>function Goodbye(props) {</w:t>
      </w:r>
    </w:p>
    <w:p w14:paraId="3237A5C5" w14:textId="77777777" w:rsidR="000737D7" w:rsidRPr="000737D7" w:rsidRDefault="000737D7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737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return &lt;h1&gt;Goodbye, {props.name}!&lt;/h1&gt;;</w:t>
      </w:r>
    </w:p>
    <w:p w14:paraId="5E33F8F2" w14:textId="25F977FF" w:rsidR="000737D7" w:rsidRPr="000737D7" w:rsidRDefault="000737D7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737D7">
        <w:rPr>
          <w:rFonts w:ascii="Courier New" w:eastAsia="Times New Roman" w:hAnsi="Courier New" w:cs="Courier New"/>
          <w:kern w:val="0"/>
          <w:lang w:eastAsia="en-GB"/>
          <w14:ligatures w14:val="none"/>
        </w:rPr>
        <w:t>}</w:t>
      </w:r>
    </w:p>
    <w:p w14:paraId="0AE254DA" w14:textId="77777777" w:rsidR="000737D7" w:rsidRPr="000737D7" w:rsidRDefault="000737D7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b/>
          <w:bCs/>
          <w:kern w:val="0"/>
          <w:lang w:eastAsia="en-GB"/>
          <w14:ligatures w14:val="none"/>
        </w:rPr>
      </w:pPr>
      <w:r w:rsidRPr="000737D7">
        <w:rPr>
          <w:rFonts w:ascii="Courier New" w:eastAsia="Times New Roman" w:hAnsi="Courier New" w:cs="Courier New"/>
          <w:b/>
          <w:bCs/>
          <w:kern w:val="0"/>
          <w:lang w:eastAsia="en-GB"/>
          <w14:ligatures w14:val="none"/>
        </w:rPr>
        <w:t>export { Goodbye };</w:t>
      </w:r>
    </w:p>
    <w:p w14:paraId="0C976C72" w14:textId="27DDE91E" w:rsidR="000737D7" w:rsidRPr="000737D7" w:rsidRDefault="000737D7" w:rsidP="00610455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b/>
          <w:bCs/>
          <w:kern w:val="0"/>
          <w:lang w:eastAsia="en-GB"/>
          <w14:ligatures w14:val="none"/>
        </w:rPr>
      </w:pPr>
      <w:r w:rsidRPr="000737D7">
        <w:rPr>
          <w:rFonts w:ascii="Courier New" w:eastAsia="Times New Roman" w:hAnsi="Courier New" w:cs="Courier New"/>
          <w:b/>
          <w:bCs/>
          <w:kern w:val="0"/>
          <w:lang w:eastAsia="en-GB"/>
          <w14:ligatures w14:val="none"/>
        </w:rPr>
        <w:t>export default Hello;</w:t>
      </w:r>
    </w:p>
    <w:p w14:paraId="337C9707" w14:textId="77777777" w:rsidR="000737D7" w:rsidRDefault="000737D7" w:rsidP="00610455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</w:p>
    <w:p w14:paraId="131C95B7" w14:textId="3B04F4D3" w:rsidR="00DF407B" w:rsidRPr="00DF407B" w:rsidRDefault="00DF407B" w:rsidP="00610455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Props and PropTypes</w:t>
      </w:r>
    </w:p>
    <w:p w14:paraId="4AA83D82" w14:textId="5E2CA08E" w:rsidR="00DF407B" w:rsidRPr="00DF407B" w:rsidRDefault="00DF407B" w:rsidP="00610455">
      <w:pPr>
        <w:spacing w:before="30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What are Props?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Props ("properties") are read-only values passed from a parent component to a child component.</w:t>
      </w:r>
    </w:p>
    <w:p w14:paraId="334C8EA0" w14:textId="77777777" w:rsidR="00DF407B" w:rsidRPr="00DF407B" w:rsidRDefault="00DF407B" w:rsidP="00610455">
      <w:pPr>
        <w:spacing w:before="30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PropTypes 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PropTypes are a way to validate the types of props passed to a component.</w:t>
      </w:r>
    </w:p>
    <w:p w14:paraId="077C4FA5" w14:textId="12B07CCB" w:rsidR="00E361A4" w:rsidRPr="00E361A4" w:rsidRDefault="00DF407B" w:rsidP="00E361A4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Example </w:t>
      </w:r>
    </w:p>
    <w:p w14:paraId="2076DC06" w14:textId="06721CB5" w:rsidR="00E361A4" w:rsidRPr="00E361A4" w:rsidRDefault="00E361A4" w:rsidP="00E361A4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E361A4">
        <w:rPr>
          <w:rFonts w:ascii="Courier New" w:eastAsia="Times New Roman" w:hAnsi="Courier New" w:cs="Courier New"/>
          <w:kern w:val="0"/>
          <w:lang w:eastAsia="en-GB"/>
          <w14:ligatures w14:val="none"/>
        </w:rPr>
        <w:t>import PropTypes from 'prop-types';</w:t>
      </w:r>
    </w:p>
    <w:p w14:paraId="0AE39E16" w14:textId="77777777" w:rsidR="00E361A4" w:rsidRPr="00E361A4" w:rsidRDefault="00E361A4" w:rsidP="00E361A4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E361A4">
        <w:rPr>
          <w:rFonts w:ascii="Courier New" w:eastAsia="Times New Roman" w:hAnsi="Courier New" w:cs="Courier New"/>
          <w:kern w:val="0"/>
          <w:lang w:eastAsia="en-GB"/>
          <w14:ligatures w14:val="none"/>
        </w:rPr>
        <w:t>function Hello(props) {</w:t>
      </w:r>
    </w:p>
    <w:p w14:paraId="5934658B" w14:textId="77777777" w:rsidR="00E361A4" w:rsidRPr="00E361A4" w:rsidRDefault="00E361A4" w:rsidP="00E361A4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E361A4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return &lt;h1&gt;Hello, {props.name}!&lt;/h1&gt;;</w:t>
      </w:r>
    </w:p>
    <w:p w14:paraId="09B039FD" w14:textId="62C3F590" w:rsidR="00E361A4" w:rsidRPr="00E361A4" w:rsidRDefault="00E361A4" w:rsidP="00E361A4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E361A4">
        <w:rPr>
          <w:rFonts w:ascii="Courier New" w:eastAsia="Times New Roman" w:hAnsi="Courier New" w:cs="Courier New"/>
          <w:kern w:val="0"/>
          <w:lang w:eastAsia="en-GB"/>
          <w14:ligatures w14:val="none"/>
        </w:rPr>
        <w:t>}</w:t>
      </w:r>
    </w:p>
    <w:p w14:paraId="48AD4725" w14:textId="77777777" w:rsidR="00E361A4" w:rsidRPr="00E361A4" w:rsidRDefault="00E361A4" w:rsidP="00E361A4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E361A4">
        <w:rPr>
          <w:rFonts w:ascii="Courier New" w:eastAsia="Times New Roman" w:hAnsi="Courier New" w:cs="Courier New"/>
          <w:kern w:val="0"/>
          <w:lang w:eastAsia="en-GB"/>
          <w14:ligatures w14:val="none"/>
        </w:rPr>
        <w:t>Hello.propTypes = {</w:t>
      </w:r>
    </w:p>
    <w:p w14:paraId="3A8F4509" w14:textId="77777777" w:rsidR="00E361A4" w:rsidRPr="00E361A4" w:rsidRDefault="00E361A4" w:rsidP="00E361A4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E361A4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name: PropTypes.string.isRequired</w:t>
      </w:r>
    </w:p>
    <w:p w14:paraId="3E7D71BE" w14:textId="25584802" w:rsidR="00E361A4" w:rsidRPr="00E361A4" w:rsidRDefault="00E361A4" w:rsidP="00E361A4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E361A4">
        <w:rPr>
          <w:rFonts w:ascii="Courier New" w:eastAsia="Times New Roman" w:hAnsi="Courier New" w:cs="Courier New"/>
          <w:kern w:val="0"/>
          <w:lang w:eastAsia="en-GB"/>
          <w14:ligatures w14:val="none"/>
        </w:rPr>
        <w:t>};</w:t>
      </w:r>
    </w:p>
    <w:p w14:paraId="01C04706" w14:textId="77777777" w:rsidR="00E361A4" w:rsidRDefault="00E361A4" w:rsidP="00610455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</w:p>
    <w:p w14:paraId="2C6E7F0F" w14:textId="77777777" w:rsidR="00DF407B" w:rsidRPr="00DF407B" w:rsidRDefault="00DF407B" w:rsidP="0061045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State and setState</w:t>
      </w:r>
    </w:p>
    <w:p w14:paraId="260D36BF" w14:textId="77777777" w:rsidR="00DF407B" w:rsidRPr="00DF407B" w:rsidRDefault="00DF407B" w:rsidP="00610455">
      <w:pPr>
        <w:spacing w:before="30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What is State?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State is an object that stores data that can change over time.</w:t>
      </w:r>
    </w:p>
    <w:p w14:paraId="63F9FE1F" w14:textId="77777777" w:rsidR="00DF407B" w:rsidRPr="00DF407B" w:rsidRDefault="00DF407B" w:rsidP="00610455">
      <w:pPr>
        <w:spacing w:before="30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lastRenderedPageBreak/>
        <w:t>setState setState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is a method used to update the state of a component.</w:t>
      </w:r>
    </w:p>
    <w:p w14:paraId="4360E133" w14:textId="793579FC" w:rsidR="0095023A" w:rsidRPr="0095023A" w:rsidRDefault="00DF407B" w:rsidP="0095023A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Example </w:t>
      </w:r>
    </w:p>
    <w:p w14:paraId="76AC31FF" w14:textId="77777777" w:rsidR="0095023A" w:rsidRPr="0095023A" w:rsidRDefault="0095023A" w:rsidP="0095023A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95023A">
        <w:rPr>
          <w:rFonts w:ascii="Courier New" w:eastAsia="Times New Roman" w:hAnsi="Courier New" w:cs="Courier New"/>
          <w:kern w:val="0"/>
          <w:lang w:eastAsia="en-GB"/>
          <w14:ligatures w14:val="none"/>
        </w:rPr>
        <w:t>class Counter extends React.Component {</w:t>
      </w:r>
    </w:p>
    <w:p w14:paraId="470706FC" w14:textId="77777777" w:rsidR="0095023A" w:rsidRPr="0095023A" w:rsidRDefault="0095023A" w:rsidP="0095023A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95023A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constructor(props) {</w:t>
      </w:r>
    </w:p>
    <w:p w14:paraId="73A3DB6B" w14:textId="77777777" w:rsidR="0095023A" w:rsidRPr="0095023A" w:rsidRDefault="0095023A" w:rsidP="0095023A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95023A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super(props);</w:t>
      </w:r>
    </w:p>
    <w:p w14:paraId="70258AF5" w14:textId="77777777" w:rsidR="0095023A" w:rsidRPr="0095023A" w:rsidRDefault="0095023A" w:rsidP="0095023A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95023A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this.state = { count: 0 };</w:t>
      </w:r>
    </w:p>
    <w:p w14:paraId="17A99801" w14:textId="1395A2E0" w:rsidR="0095023A" w:rsidRPr="0095023A" w:rsidRDefault="0095023A" w:rsidP="0095023A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95023A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}</w:t>
      </w:r>
    </w:p>
    <w:p w14:paraId="6039186E" w14:textId="77777777" w:rsidR="0095023A" w:rsidRPr="0095023A" w:rsidRDefault="0095023A" w:rsidP="0095023A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95023A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handleClick = () =&gt; {</w:t>
      </w:r>
    </w:p>
    <w:p w14:paraId="096B2B66" w14:textId="77777777" w:rsidR="0095023A" w:rsidRPr="0095023A" w:rsidRDefault="0095023A" w:rsidP="0095023A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95023A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this.setState({ count: this.state.count + 1 });</w:t>
      </w:r>
    </w:p>
    <w:p w14:paraId="37AB1EA5" w14:textId="6E961542" w:rsidR="0095023A" w:rsidRPr="0095023A" w:rsidRDefault="0095023A" w:rsidP="0095023A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95023A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}</w:t>
      </w:r>
    </w:p>
    <w:p w14:paraId="3AC368B3" w14:textId="77777777" w:rsidR="0095023A" w:rsidRPr="0095023A" w:rsidRDefault="0095023A" w:rsidP="0095023A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95023A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render() {</w:t>
      </w:r>
    </w:p>
    <w:p w14:paraId="75945CD0" w14:textId="77777777" w:rsidR="0095023A" w:rsidRPr="0095023A" w:rsidRDefault="0095023A" w:rsidP="0095023A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95023A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return &lt;p&gt;Count: {this.state.count}&lt;/p&gt;;</w:t>
      </w:r>
    </w:p>
    <w:p w14:paraId="57B983D5" w14:textId="77777777" w:rsidR="0095023A" w:rsidRPr="0095023A" w:rsidRDefault="0095023A" w:rsidP="0095023A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95023A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}</w:t>
      </w:r>
    </w:p>
    <w:p w14:paraId="05452F11" w14:textId="744B67FA" w:rsidR="0095023A" w:rsidRPr="002E1F53" w:rsidRDefault="0095023A" w:rsidP="002E1F53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95023A">
        <w:rPr>
          <w:rFonts w:ascii="Courier New" w:eastAsia="Times New Roman" w:hAnsi="Courier New" w:cs="Courier New"/>
          <w:kern w:val="0"/>
          <w:lang w:eastAsia="en-GB"/>
          <w14:ligatures w14:val="none"/>
        </w:rPr>
        <w:t>}</w:t>
      </w:r>
    </w:p>
    <w:p w14:paraId="7D226A69" w14:textId="77777777" w:rsidR="0095023A" w:rsidRPr="00DF407B" w:rsidRDefault="0095023A" w:rsidP="00610455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</w:p>
    <w:p w14:paraId="20780A0B" w14:textId="77777777" w:rsidR="00DF407B" w:rsidRPr="00DF407B" w:rsidRDefault="00DF407B" w:rsidP="00610455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Handling Events</w:t>
      </w:r>
    </w:p>
    <w:p w14:paraId="38260BCF" w14:textId="77777777" w:rsidR="00DF407B" w:rsidRPr="00DF407B" w:rsidRDefault="00DF407B" w:rsidP="00610455">
      <w:pPr>
        <w:spacing w:before="30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What are Events?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Events are actions triggered by user interactions, such as clicks or key presses.</w:t>
      </w:r>
    </w:p>
    <w:p w14:paraId="269FC670" w14:textId="77777777" w:rsidR="00DF407B" w:rsidRPr="00DF407B" w:rsidRDefault="00DF407B" w:rsidP="00610455">
      <w:pPr>
        <w:spacing w:before="30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Handling Events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You can handle events by attaching event listeners to elements and calling event handler functions.</w:t>
      </w:r>
    </w:p>
    <w:p w14:paraId="18E0436E" w14:textId="711840D3" w:rsidR="005D124E" w:rsidRPr="001611A0" w:rsidRDefault="00DF407B" w:rsidP="00610455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Example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</w:t>
      </w:r>
    </w:p>
    <w:p w14:paraId="3DEA05E0" w14:textId="77777777" w:rsidR="005D124E" w:rsidRPr="005D124E" w:rsidRDefault="005D124E" w:rsidP="005D124E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5D124E">
        <w:rPr>
          <w:rFonts w:ascii="Courier New" w:eastAsia="Times New Roman" w:hAnsi="Courier New" w:cs="Courier New"/>
          <w:kern w:val="0"/>
          <w:lang w:eastAsia="en-GB"/>
          <w14:ligatures w14:val="none"/>
        </w:rPr>
        <w:t>function handleClick() {</w:t>
      </w:r>
    </w:p>
    <w:p w14:paraId="55F03C10" w14:textId="77777777" w:rsidR="005D124E" w:rsidRPr="005D124E" w:rsidRDefault="005D124E" w:rsidP="005D124E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5D124E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console.log('Button clicked!');</w:t>
      </w:r>
    </w:p>
    <w:p w14:paraId="4F649B47" w14:textId="4D0F65B5" w:rsidR="005D124E" w:rsidRPr="005D124E" w:rsidRDefault="005D124E" w:rsidP="005D124E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5D124E">
        <w:rPr>
          <w:rFonts w:ascii="Courier New" w:eastAsia="Times New Roman" w:hAnsi="Courier New" w:cs="Courier New"/>
          <w:kern w:val="0"/>
          <w:lang w:eastAsia="en-GB"/>
          <w14:ligatures w14:val="none"/>
        </w:rPr>
        <w:t>}</w:t>
      </w:r>
    </w:p>
    <w:p w14:paraId="1F327424" w14:textId="751B0CF0" w:rsidR="00CC4B52" w:rsidRPr="001611A0" w:rsidRDefault="005D124E" w:rsidP="001611A0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5D124E">
        <w:rPr>
          <w:rFonts w:ascii="Courier New" w:eastAsia="Times New Roman" w:hAnsi="Courier New" w:cs="Courier New"/>
          <w:kern w:val="0"/>
          <w:lang w:eastAsia="en-GB"/>
          <w14:ligatures w14:val="none"/>
        </w:rPr>
        <w:t>return &lt;button onClick={handleClick}&gt;Click me!&lt;/button&gt;;</w:t>
      </w:r>
    </w:p>
    <w:p w14:paraId="5B18F92A" w14:textId="5BE94615" w:rsidR="00DF407B" w:rsidRPr="00DF407B" w:rsidRDefault="00DF407B" w:rsidP="0061045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React Hooks</w:t>
      </w:r>
    </w:p>
    <w:p w14:paraId="681BB1EC" w14:textId="77777777" w:rsidR="00DF407B" w:rsidRPr="00DF407B" w:rsidRDefault="00DF407B" w:rsidP="00610455">
      <w:pPr>
        <w:spacing w:before="30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lastRenderedPageBreak/>
        <w:t>Introduction to Hooks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Hooks are a way to use state and other React features in Function components.</w:t>
      </w:r>
    </w:p>
    <w:p w14:paraId="098599A2" w14:textId="37FFE191" w:rsidR="00DF407B" w:rsidRPr="00DF407B" w:rsidRDefault="00DF407B" w:rsidP="00610455">
      <w:pPr>
        <w:spacing w:before="30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useState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</w:t>
      </w:r>
      <w:r w:rsidR="00685923" w:rsidRPr="00DF407B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is a Hook that allows you to add state to Function components.</w:t>
      </w:r>
    </w:p>
    <w:p w14:paraId="046AB0CA" w14:textId="1FAAAEF8" w:rsidR="00343CE2" w:rsidRPr="00343CE2" w:rsidRDefault="00DF407B" w:rsidP="00343CE2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Example</w:t>
      </w:r>
    </w:p>
    <w:p w14:paraId="65D27727" w14:textId="45AA0992" w:rsidR="00343CE2" w:rsidRPr="00343CE2" w:rsidRDefault="00343CE2" w:rsidP="00613EE6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343CE2">
        <w:rPr>
          <w:rFonts w:ascii="Courier New" w:eastAsia="Times New Roman" w:hAnsi="Courier New" w:cs="Courier New"/>
          <w:kern w:val="0"/>
          <w:lang w:eastAsia="en-GB"/>
          <w14:ligatures w14:val="none"/>
        </w:rPr>
        <w:t>import { useState } from 'react';</w:t>
      </w:r>
    </w:p>
    <w:p w14:paraId="5632044F" w14:textId="77777777" w:rsidR="00343CE2" w:rsidRPr="00343CE2" w:rsidRDefault="00343CE2" w:rsidP="00343CE2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343CE2">
        <w:rPr>
          <w:rFonts w:ascii="Courier New" w:eastAsia="Times New Roman" w:hAnsi="Courier New" w:cs="Courier New"/>
          <w:kern w:val="0"/>
          <w:lang w:eastAsia="en-GB"/>
          <w14:ligatures w14:val="none"/>
        </w:rPr>
        <w:t>function Counter() {</w:t>
      </w:r>
    </w:p>
    <w:p w14:paraId="57DC2F2D" w14:textId="77777777" w:rsidR="00343CE2" w:rsidRPr="00343CE2" w:rsidRDefault="00343CE2" w:rsidP="00343CE2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343CE2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const [count, setCount] = useState(0);</w:t>
      </w:r>
    </w:p>
    <w:p w14:paraId="350AC171" w14:textId="77777777" w:rsidR="00343CE2" w:rsidRPr="00343CE2" w:rsidRDefault="00343CE2" w:rsidP="00343CE2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343CE2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return &lt;p&gt;Count: {count}&lt;/p&gt;;</w:t>
      </w:r>
    </w:p>
    <w:p w14:paraId="526F730F" w14:textId="78ABDBB2" w:rsidR="00343CE2" w:rsidRDefault="00343CE2" w:rsidP="00343CE2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343CE2">
        <w:rPr>
          <w:rFonts w:ascii="Courier New" w:eastAsia="Times New Roman" w:hAnsi="Courier New" w:cs="Courier New"/>
          <w:kern w:val="0"/>
          <w:lang w:eastAsia="en-GB"/>
          <w14:ligatures w14:val="none"/>
        </w:rPr>
        <w:t>}</w:t>
      </w:r>
    </w:p>
    <w:p w14:paraId="0E5DA5A2" w14:textId="77777777" w:rsidR="00613EE6" w:rsidRPr="00DF407B" w:rsidRDefault="00613EE6" w:rsidP="00343CE2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36816692" w14:textId="565A0165" w:rsidR="00DF407B" w:rsidRPr="00DF407B" w:rsidRDefault="00DF407B" w:rsidP="00610455">
      <w:pPr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useEffect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</w:t>
      </w:r>
      <w:r w:rsidR="00685923" w:rsidRPr="00DF407B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is a Hook that allows you to run side effects, such as making API requests or setting timers.</w:t>
      </w:r>
    </w:p>
    <w:p w14:paraId="78133FAC" w14:textId="3660DCB9" w:rsidR="00CC4B52" w:rsidRPr="006A334D" w:rsidRDefault="00DF407B" w:rsidP="006A334D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F407B">
        <w:rPr>
          <w:rFonts w:eastAsia="Times New Roman" w:cstheme="minorHAnsi"/>
          <w:b/>
          <w:bCs/>
          <w:kern w:val="0"/>
          <w:lang w:eastAsia="en-GB"/>
          <w14:ligatures w14:val="none"/>
        </w:rPr>
        <w:t>Example</w:t>
      </w:r>
      <w:r w:rsidRPr="00DF407B">
        <w:rPr>
          <w:rFonts w:eastAsia="Times New Roman" w:cstheme="minorHAnsi"/>
          <w:kern w:val="0"/>
          <w:lang w:eastAsia="en-GB"/>
          <w14:ligatures w14:val="none"/>
        </w:rPr>
        <w:t> </w:t>
      </w:r>
    </w:p>
    <w:p w14:paraId="38BC059D" w14:textId="7B7E4A35" w:rsidR="00CC4B52" w:rsidRPr="00CC4B52" w:rsidRDefault="00CC4B52" w:rsidP="00CC4B52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C4B52">
        <w:rPr>
          <w:rFonts w:ascii="Courier New" w:eastAsia="Times New Roman" w:hAnsi="Courier New" w:cs="Courier New"/>
          <w:kern w:val="0"/>
          <w:lang w:eastAsia="en-GB"/>
          <w14:ligatures w14:val="none"/>
        </w:rPr>
        <w:t>import { useState, useEffect } from 'react';</w:t>
      </w:r>
    </w:p>
    <w:p w14:paraId="20303180" w14:textId="77777777" w:rsidR="00CC4B52" w:rsidRPr="00CC4B52" w:rsidRDefault="00CC4B52" w:rsidP="00CC4B52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C4B52">
        <w:rPr>
          <w:rFonts w:ascii="Courier New" w:eastAsia="Times New Roman" w:hAnsi="Courier New" w:cs="Courier New"/>
          <w:kern w:val="0"/>
          <w:lang w:eastAsia="en-GB"/>
          <w14:ligatures w14:val="none"/>
        </w:rPr>
        <w:t>function FetchData() {</w:t>
      </w:r>
    </w:p>
    <w:p w14:paraId="1F3E044C" w14:textId="36F1C200" w:rsidR="00CC4B52" w:rsidRPr="00CC4B52" w:rsidRDefault="00CC4B52" w:rsidP="00CC4B52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C4B52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const [data, setData] = useState([]);</w:t>
      </w:r>
    </w:p>
    <w:p w14:paraId="2937A3F7" w14:textId="77777777" w:rsidR="00CC4B52" w:rsidRPr="00CC4B52" w:rsidRDefault="00CC4B52" w:rsidP="00CC4B52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C4B52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useEffect(() =&gt; {</w:t>
      </w:r>
    </w:p>
    <w:p w14:paraId="5699F1BA" w14:textId="77777777" w:rsidR="00CC4B52" w:rsidRPr="00CC4B52" w:rsidRDefault="00CC4B52" w:rsidP="00CC4B52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C4B52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fetch('https://api.example.com/data')</w:t>
      </w:r>
    </w:p>
    <w:p w14:paraId="6ADB52D8" w14:textId="77777777" w:rsidR="00CC4B52" w:rsidRPr="00CC4B52" w:rsidRDefault="00CC4B52" w:rsidP="00CC4B52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C4B52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  .then(response =&gt; response.json())</w:t>
      </w:r>
    </w:p>
    <w:p w14:paraId="7B062658" w14:textId="77777777" w:rsidR="00CC4B52" w:rsidRPr="00CC4B52" w:rsidRDefault="00CC4B52" w:rsidP="00CC4B52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C4B52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  .then(data =&gt; setData(data));</w:t>
      </w:r>
    </w:p>
    <w:p w14:paraId="537EA562" w14:textId="73AC3F75" w:rsidR="00CC4B52" w:rsidRPr="00CC4B52" w:rsidRDefault="00CC4B52" w:rsidP="00CC4B52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C4B52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}, []);</w:t>
      </w:r>
    </w:p>
    <w:p w14:paraId="3C9B908C" w14:textId="77777777" w:rsidR="00CC4B52" w:rsidRPr="00CC4B52" w:rsidRDefault="00CC4B52" w:rsidP="00CC4B52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C4B52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return &lt;ul&gt;{data.map(item =&gt; &lt;li&gt;{item}&lt;/li&gt;)}&lt;/ul&gt;;</w:t>
      </w:r>
    </w:p>
    <w:p w14:paraId="227D15CE" w14:textId="20B337A9" w:rsidR="00DF407B" w:rsidRPr="00DF407B" w:rsidRDefault="00CC4B52" w:rsidP="00FA5E1F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C4B52">
        <w:rPr>
          <w:rFonts w:ascii="Courier New" w:eastAsia="Times New Roman" w:hAnsi="Courier New" w:cs="Courier New"/>
          <w:kern w:val="0"/>
          <w:lang w:eastAsia="en-GB"/>
          <w14:ligatures w14:val="none"/>
        </w:rPr>
        <w:t>}</w:t>
      </w:r>
    </w:p>
    <w:p w14:paraId="4B41CA98" w14:textId="77777777" w:rsidR="00652566" w:rsidRDefault="00652566" w:rsidP="00610455">
      <w:pPr>
        <w:jc w:val="both"/>
        <w:rPr>
          <w:rFonts w:cstheme="minorHAnsi"/>
        </w:rPr>
      </w:pPr>
    </w:p>
    <w:p w14:paraId="3DA705D3" w14:textId="77777777" w:rsidR="00493B61" w:rsidRPr="00493B61" w:rsidRDefault="00493B61" w:rsidP="00610455">
      <w:pPr>
        <w:jc w:val="both"/>
        <w:rPr>
          <w:rFonts w:eastAsia="Times New Roman" w:cstheme="minorHAnsi"/>
          <w:b/>
          <w:bCs/>
          <w:kern w:val="0"/>
          <w:lang w:eastAsia="en-GB"/>
          <w14:ligatures w14:val="none"/>
        </w:rPr>
      </w:pPr>
    </w:p>
    <w:p w14:paraId="040E0DEB" w14:textId="006334EE" w:rsidR="00493B61" w:rsidRDefault="00493B61" w:rsidP="00610455">
      <w:pPr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493B61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useContext </w:t>
      </w:r>
      <w:r w:rsidRPr="00493B61">
        <w:rPr>
          <w:rFonts w:eastAsia="Times New Roman" w:cstheme="minorHAnsi"/>
          <w:kern w:val="0"/>
          <w:lang w:eastAsia="en-GB"/>
          <w14:ligatures w14:val="none"/>
        </w:rPr>
        <w:t>is a Hook that allows you to access context (shared state) in a component. Here's an example:</w:t>
      </w:r>
    </w:p>
    <w:p w14:paraId="457576F7" w14:textId="77777777" w:rsidR="004B19B9" w:rsidRDefault="004B19B9" w:rsidP="00610455">
      <w:pPr>
        <w:jc w:val="both"/>
        <w:rPr>
          <w:rFonts w:eastAsia="Times New Roman" w:cstheme="minorHAnsi"/>
          <w:kern w:val="0"/>
          <w:lang w:eastAsia="en-GB"/>
          <w14:ligatures w14:val="none"/>
        </w:rPr>
      </w:pPr>
    </w:p>
    <w:p w14:paraId="3CFFA600" w14:textId="77777777" w:rsidR="004B19B9" w:rsidRPr="004B19B9" w:rsidRDefault="004B19B9" w:rsidP="004B19B9">
      <w:pPr>
        <w:spacing w:before="100" w:beforeAutospacing="1" w:after="100" w:afterAutospacing="1"/>
        <w:ind w:firstLine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4B19B9">
        <w:rPr>
          <w:rFonts w:ascii="Courier New" w:eastAsia="Times New Roman" w:hAnsi="Courier New" w:cs="Courier New"/>
          <w:kern w:val="0"/>
          <w:lang w:eastAsia="en-GB"/>
          <w14:ligatures w14:val="none"/>
        </w:rPr>
        <w:lastRenderedPageBreak/>
        <w:t>import { useContext } from 'react';</w:t>
      </w:r>
    </w:p>
    <w:p w14:paraId="53359633" w14:textId="3B6EFBF5" w:rsidR="004B19B9" w:rsidRPr="004B19B9" w:rsidRDefault="004B19B9" w:rsidP="00DD1E8A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4B19B9">
        <w:rPr>
          <w:rFonts w:ascii="Courier New" w:eastAsia="Times New Roman" w:hAnsi="Courier New" w:cs="Courier New"/>
          <w:kern w:val="0"/>
          <w:lang w:eastAsia="en-GB"/>
          <w14:ligatures w14:val="none"/>
        </w:rPr>
        <w:t>import { ThemeContext } from './theme-context';</w:t>
      </w:r>
    </w:p>
    <w:p w14:paraId="49D002E3" w14:textId="77777777" w:rsidR="004B19B9" w:rsidRPr="004B19B9" w:rsidRDefault="004B19B9" w:rsidP="004B19B9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4B19B9">
        <w:rPr>
          <w:rFonts w:ascii="Courier New" w:eastAsia="Times New Roman" w:hAnsi="Courier New" w:cs="Courier New"/>
          <w:kern w:val="0"/>
          <w:lang w:eastAsia="en-GB"/>
          <w14:ligatures w14:val="none"/>
        </w:rPr>
        <w:t>function Button() {</w:t>
      </w:r>
    </w:p>
    <w:p w14:paraId="4C0B8892" w14:textId="77777777" w:rsidR="004B19B9" w:rsidRPr="004B19B9" w:rsidRDefault="004B19B9" w:rsidP="004B19B9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4B19B9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const theme = useContext(ThemeContext);</w:t>
      </w:r>
    </w:p>
    <w:p w14:paraId="7183152A" w14:textId="77777777" w:rsidR="004B19B9" w:rsidRPr="004B19B9" w:rsidRDefault="004B19B9" w:rsidP="004B19B9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4B19B9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return &lt;button style={{ backgroundColor: theme.background, color: theme.text }}&gt;Click me!&lt;/button&gt;;</w:t>
      </w:r>
    </w:p>
    <w:p w14:paraId="30AA4797" w14:textId="4CCFDB14" w:rsidR="004B19B9" w:rsidRDefault="004B19B9" w:rsidP="004B19B9">
      <w:pPr>
        <w:spacing w:before="100" w:beforeAutospacing="1" w:after="100" w:afterAutospacing="1"/>
        <w:ind w:left="72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4B19B9">
        <w:rPr>
          <w:rFonts w:ascii="Courier New" w:eastAsia="Times New Roman" w:hAnsi="Courier New" w:cs="Courier New"/>
          <w:kern w:val="0"/>
          <w:lang w:eastAsia="en-GB"/>
          <w14:ligatures w14:val="none"/>
        </w:rPr>
        <w:t>}</w:t>
      </w:r>
    </w:p>
    <w:p w14:paraId="60BAA1A9" w14:textId="7DD68827" w:rsidR="00980FB9" w:rsidRDefault="00980FB9" w:rsidP="00980FB9">
      <w:pPr>
        <w:spacing w:before="100" w:beforeAutospacing="1" w:after="100" w:afterAutospacing="1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3FC6DFAD" w14:textId="1CB779BC" w:rsidR="00BA2128" w:rsidRPr="00BA2128" w:rsidRDefault="00980FB9" w:rsidP="00BA2128">
      <w:pPr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4875EE">
        <w:rPr>
          <w:rFonts w:eastAsia="Times New Roman" w:cstheme="minorHAnsi"/>
          <w:b/>
          <w:bCs/>
          <w:kern w:val="0"/>
          <w:lang w:eastAsia="en-GB"/>
          <w14:ligatures w14:val="none"/>
        </w:rPr>
        <w:t>Custom Hooks</w:t>
      </w:r>
      <w:r w:rsidRPr="00980FB9">
        <w:rPr>
          <w:rFonts w:eastAsia="Times New Roman" w:cstheme="minorHAnsi"/>
          <w:kern w:val="0"/>
          <w:lang w:eastAsia="en-GB"/>
          <w14:ligatures w14:val="none"/>
        </w:rPr>
        <w:t xml:space="preserve"> are reusable functions that use React Hooks to manage state and side effects. Here's an example:</w:t>
      </w:r>
    </w:p>
    <w:p w14:paraId="01D64630" w14:textId="54163449" w:rsidR="00BA2128" w:rsidRPr="00BA2128" w:rsidRDefault="00BA2128" w:rsidP="00BA2128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BA2128">
        <w:rPr>
          <w:rFonts w:ascii="Courier New" w:eastAsia="Times New Roman" w:hAnsi="Courier New" w:cs="Courier New"/>
          <w:kern w:val="0"/>
          <w:lang w:eastAsia="en-GB"/>
          <w14:ligatures w14:val="none"/>
        </w:rPr>
        <w:t>import { useState, useEffect } from 'react';</w:t>
      </w:r>
    </w:p>
    <w:p w14:paraId="144F602E" w14:textId="77777777" w:rsidR="00BA2128" w:rsidRPr="00BA2128" w:rsidRDefault="00BA2128" w:rsidP="00BA2128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BA2128">
        <w:rPr>
          <w:rFonts w:ascii="Courier New" w:eastAsia="Times New Roman" w:hAnsi="Courier New" w:cs="Courier New"/>
          <w:kern w:val="0"/>
          <w:lang w:eastAsia="en-GB"/>
          <w14:ligatures w14:val="none"/>
        </w:rPr>
        <w:t>const useFetch = (url) =&gt; {</w:t>
      </w:r>
    </w:p>
    <w:p w14:paraId="442975CB" w14:textId="77777777" w:rsidR="00BA2128" w:rsidRPr="00BA2128" w:rsidRDefault="00BA2128" w:rsidP="00BA2128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BA2128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const [data, setData] = useState([]);</w:t>
      </w:r>
    </w:p>
    <w:p w14:paraId="0598B641" w14:textId="77777777" w:rsidR="00BA2128" w:rsidRPr="00BA2128" w:rsidRDefault="00BA2128" w:rsidP="00BA2128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BA2128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const [error, setError] = useState(null);</w:t>
      </w:r>
    </w:p>
    <w:p w14:paraId="35590A7C" w14:textId="45C5D3E0" w:rsidR="00BA2128" w:rsidRPr="00BA2128" w:rsidRDefault="00BA2128" w:rsidP="00BA2128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BA2128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const [loading, setLoading] = useState(false);</w:t>
      </w:r>
    </w:p>
    <w:p w14:paraId="33F40054" w14:textId="77777777" w:rsidR="00BA2128" w:rsidRPr="00BA2128" w:rsidRDefault="00BA2128" w:rsidP="00BA2128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BA2128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useEffect(() =&gt; {</w:t>
      </w:r>
    </w:p>
    <w:p w14:paraId="32BD62B8" w14:textId="77777777" w:rsidR="00BA2128" w:rsidRPr="00BA2128" w:rsidRDefault="00BA2128" w:rsidP="00BA2128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BA2128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setLoading(true);</w:t>
      </w:r>
    </w:p>
    <w:p w14:paraId="2680FC45" w14:textId="77777777" w:rsidR="00BA2128" w:rsidRPr="00BA2128" w:rsidRDefault="00BA2128" w:rsidP="00BA2128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BA2128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fetch(url)</w:t>
      </w:r>
    </w:p>
    <w:p w14:paraId="3D5AAB39" w14:textId="77777777" w:rsidR="00BA2128" w:rsidRPr="00BA2128" w:rsidRDefault="00BA2128" w:rsidP="00BA2128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BA2128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  .then(response =&gt; response.json())</w:t>
      </w:r>
    </w:p>
    <w:p w14:paraId="5A678079" w14:textId="77777777" w:rsidR="00BA2128" w:rsidRPr="00BA2128" w:rsidRDefault="00BA2128" w:rsidP="00BA2128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BA2128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  .then(data =&gt; setData(data))</w:t>
      </w:r>
    </w:p>
    <w:p w14:paraId="4FB888D5" w14:textId="77777777" w:rsidR="00BA2128" w:rsidRPr="00BA2128" w:rsidRDefault="00BA2128" w:rsidP="00BA2128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BA2128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  .catch(error =&gt; setError(error))</w:t>
      </w:r>
    </w:p>
    <w:p w14:paraId="75663C47" w14:textId="77777777" w:rsidR="00BA2128" w:rsidRPr="00BA2128" w:rsidRDefault="00BA2128" w:rsidP="00BA2128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BA2128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  .finally(() =&gt; setLoading(false));</w:t>
      </w:r>
    </w:p>
    <w:p w14:paraId="6E235505" w14:textId="77777777" w:rsidR="00BA2128" w:rsidRPr="00BA2128" w:rsidRDefault="00BA2128" w:rsidP="00BA2128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BA2128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}, [url]);</w:t>
      </w:r>
    </w:p>
    <w:p w14:paraId="5C8189F0" w14:textId="77777777" w:rsidR="00BA2128" w:rsidRPr="00BA2128" w:rsidRDefault="00BA2128" w:rsidP="00BA2128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7095B665" w14:textId="77777777" w:rsidR="00BA2128" w:rsidRPr="00BA2128" w:rsidRDefault="00BA2128" w:rsidP="00BA2128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BA2128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return { data, error, loading };</w:t>
      </w:r>
    </w:p>
    <w:p w14:paraId="447C759E" w14:textId="3A832459" w:rsidR="00980FB9" w:rsidRPr="004B19B9" w:rsidRDefault="00BA2128" w:rsidP="00BA2128">
      <w:pPr>
        <w:spacing w:before="100" w:beforeAutospacing="1" w:after="100" w:afterAutospacing="1"/>
        <w:ind w:left="1440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BA2128">
        <w:rPr>
          <w:rFonts w:ascii="Courier New" w:eastAsia="Times New Roman" w:hAnsi="Courier New" w:cs="Courier New"/>
          <w:kern w:val="0"/>
          <w:lang w:eastAsia="en-GB"/>
          <w14:ligatures w14:val="none"/>
        </w:rPr>
        <w:t>};</w:t>
      </w:r>
    </w:p>
    <w:sectPr w:rsidR="00980FB9" w:rsidRPr="004B19B9" w:rsidSect="00E858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A2634" w14:textId="77777777" w:rsidR="004419CF" w:rsidRDefault="004419CF" w:rsidP="00DE3A70">
      <w:r>
        <w:separator/>
      </w:r>
    </w:p>
  </w:endnote>
  <w:endnote w:type="continuationSeparator" w:id="0">
    <w:p w14:paraId="4EE5B4BF" w14:textId="77777777" w:rsidR="004419CF" w:rsidRDefault="004419CF" w:rsidP="00DE3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ingdings 2"/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D61E9" w14:textId="77777777" w:rsidR="00DB24AB" w:rsidRDefault="00DB24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0A3D" w14:textId="77777777" w:rsidR="00DE3A70" w:rsidRPr="00DE3A70" w:rsidRDefault="00DE3A70">
    <w:pPr>
      <w:pStyle w:val="Footer"/>
      <w:rPr>
        <w:color w:val="4472C4" w:themeColor="accent1"/>
      </w:rPr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779D13" wp14:editId="67D1C36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18415" b="15240"/>
              <wp:wrapNone/>
              <wp:docPr id="45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F44B12" w14:textId="77777777" w:rsidR="00E858B5" w:rsidRPr="00E858B5" w:rsidRDefault="00E858B5" w:rsidP="00E858B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wwwww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779D13" id="Rectangle 3" o:spid="_x0000_s1027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" filled="f" strokecolor="#747070 [1614]" strokeweight="1.25pt">
              <v:textbox>
                <w:txbxContent>
                  <w:p w14:paraId="2DF44B12" w14:textId="77777777" w:rsidR="00E858B5" w:rsidRPr="00E858B5" w:rsidRDefault="00E858B5" w:rsidP="00E858B5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wwwww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color w:val="4472C4" w:themeColor="accent1"/>
      </w:rPr>
      <w:t>USS</w:t>
    </w:r>
    <w:r>
      <w:rPr>
        <w:color w:val="4472C4" w:themeColor="accent1"/>
      </w:rPr>
      <w:tab/>
    </w:r>
    <w:r>
      <w:rPr>
        <w:color w:val="4472C4" w:themeColor="accent1"/>
      </w:rPr>
      <w:tab/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2171" w14:textId="77777777" w:rsidR="00DB24AB" w:rsidRDefault="00DB2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DDBEC" w14:textId="77777777" w:rsidR="004419CF" w:rsidRDefault="004419CF" w:rsidP="00DE3A70">
      <w:r>
        <w:separator/>
      </w:r>
    </w:p>
  </w:footnote>
  <w:footnote w:type="continuationSeparator" w:id="0">
    <w:p w14:paraId="6620D17A" w14:textId="77777777" w:rsidR="004419CF" w:rsidRDefault="004419CF" w:rsidP="00DE3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F9A8" w14:textId="77777777" w:rsidR="00DB24AB" w:rsidRDefault="00DB24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AC955" w14:textId="77777777" w:rsidR="00E858B5" w:rsidRDefault="00E858B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20AFCE" wp14:editId="2105396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416C80" w14:textId="38A3CAAF" w:rsidR="00E858B5" w:rsidRDefault="00000000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spacing w:val="20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-15576033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="00DB24AB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chapter</w:t>
                              </w:r>
                            </w:sdtContent>
                          </w:sdt>
                          <w:r w:rsidR="00241FF5"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t xml:space="preserve">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20AFCE" id="Rectangle 7" o:spid="_x0000_s1026" alt="Title: Document Title" style="position:absolute;margin-left:0;margin-top:0;width:1in;height:22.3pt;z-index:251661312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44546a [3215]" stroked="f" strokeweight="1pt">
              <v:textbox inset=",0,,0">
                <w:txbxContent>
                  <w:p w14:paraId="75416C80" w14:textId="38A3CAAF" w:rsidR="00E858B5" w:rsidRDefault="00000000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</w:pPr>
                    <w:sdt>
                      <w:sdtPr>
                        <w:rPr>
                          <w:b/>
                          <w:caps/>
                          <w:spacing w:val="20"/>
                          <w:sz w:val="28"/>
                          <w:szCs w:val="28"/>
                        </w:rPr>
                        <w:alias w:val="Title"/>
                        <w:tag w:val=""/>
                        <w:id w:val="-15576033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15:appearance w15:val="hidden"/>
                        <w:text/>
                      </w:sdtPr>
                      <w:sdtContent>
                        <w:r w:rsidR="00DB24AB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chapter</w:t>
                        </w:r>
                      </w:sdtContent>
                    </w:sdt>
                    <w:r w:rsidR="00241FF5"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t xml:space="preserve"> 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625A9C64" w14:textId="77777777" w:rsidR="00E858B5" w:rsidRDefault="00E85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F052" w14:textId="77777777" w:rsidR="00DB24AB" w:rsidRDefault="00DB24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504"/>
    <w:multiLevelType w:val="hybridMultilevel"/>
    <w:tmpl w:val="9AD2E680"/>
    <w:lvl w:ilvl="0" w:tplc="6CA0D874">
      <w:start w:val="1"/>
      <w:numFmt w:val="bullet"/>
      <w:lvlText w:val="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92D94A" w:tentative="1">
      <w:start w:val="1"/>
      <w:numFmt w:val="bullet"/>
      <w:lvlText w:val="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C2628" w:tentative="1">
      <w:start w:val="1"/>
      <w:numFmt w:val="bullet"/>
      <w:lvlText w:val="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BA8D2C" w:tentative="1">
      <w:start w:val="1"/>
      <w:numFmt w:val="bullet"/>
      <w:lvlText w:val="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58EFD0" w:tentative="1">
      <w:start w:val="1"/>
      <w:numFmt w:val="bullet"/>
      <w:lvlText w:val="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520CB8" w:tentative="1">
      <w:start w:val="1"/>
      <w:numFmt w:val="bullet"/>
      <w:lvlText w:val="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F2D5CE" w:tentative="1">
      <w:start w:val="1"/>
      <w:numFmt w:val="bullet"/>
      <w:lvlText w:val="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0C3CCE" w:tentative="1">
      <w:start w:val="1"/>
      <w:numFmt w:val="bullet"/>
      <w:lvlText w:val="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BC868E" w:tentative="1">
      <w:start w:val="1"/>
      <w:numFmt w:val="bullet"/>
      <w:lvlText w:val="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7B71BAB"/>
    <w:multiLevelType w:val="multilevel"/>
    <w:tmpl w:val="4B2A05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228CA"/>
    <w:multiLevelType w:val="multilevel"/>
    <w:tmpl w:val="04907E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D2FDA"/>
    <w:multiLevelType w:val="multilevel"/>
    <w:tmpl w:val="E998F4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95B13"/>
    <w:multiLevelType w:val="multilevel"/>
    <w:tmpl w:val="6D20F90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B2883"/>
    <w:multiLevelType w:val="multilevel"/>
    <w:tmpl w:val="BD54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81486"/>
    <w:multiLevelType w:val="multilevel"/>
    <w:tmpl w:val="F7A63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466F74"/>
    <w:multiLevelType w:val="multilevel"/>
    <w:tmpl w:val="0582ABA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66628B"/>
    <w:multiLevelType w:val="hybridMultilevel"/>
    <w:tmpl w:val="765E67D8"/>
    <w:lvl w:ilvl="0" w:tplc="43100D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CCB2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B4C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6E6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493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07C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6A3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A84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00C0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35C41"/>
    <w:multiLevelType w:val="multilevel"/>
    <w:tmpl w:val="065653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437F9C"/>
    <w:multiLevelType w:val="multilevel"/>
    <w:tmpl w:val="8DAC63B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0975C9"/>
    <w:multiLevelType w:val="multilevel"/>
    <w:tmpl w:val="D57A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22D58"/>
    <w:multiLevelType w:val="multilevel"/>
    <w:tmpl w:val="AF8899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0D1196"/>
    <w:multiLevelType w:val="hybridMultilevel"/>
    <w:tmpl w:val="B62AD9B2"/>
    <w:lvl w:ilvl="0" w:tplc="3BF0DFFC">
      <w:start w:val="1"/>
      <w:numFmt w:val="bullet"/>
      <w:lvlText w:val="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90A320" w:tentative="1">
      <w:start w:val="1"/>
      <w:numFmt w:val="bullet"/>
      <w:lvlText w:val="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30FBB6" w:tentative="1">
      <w:start w:val="1"/>
      <w:numFmt w:val="bullet"/>
      <w:lvlText w:val="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7A7638" w:tentative="1">
      <w:start w:val="1"/>
      <w:numFmt w:val="bullet"/>
      <w:lvlText w:val="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B090B0" w:tentative="1">
      <w:start w:val="1"/>
      <w:numFmt w:val="bullet"/>
      <w:lvlText w:val="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8A95AE" w:tentative="1">
      <w:start w:val="1"/>
      <w:numFmt w:val="bullet"/>
      <w:lvlText w:val="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B4D992" w:tentative="1">
      <w:start w:val="1"/>
      <w:numFmt w:val="bullet"/>
      <w:lvlText w:val="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2EB70A" w:tentative="1">
      <w:start w:val="1"/>
      <w:numFmt w:val="bullet"/>
      <w:lvlText w:val="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EA3826" w:tentative="1">
      <w:start w:val="1"/>
      <w:numFmt w:val="bullet"/>
      <w:lvlText w:val="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333A6596"/>
    <w:multiLevelType w:val="multilevel"/>
    <w:tmpl w:val="087AA4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FF4968"/>
    <w:multiLevelType w:val="multilevel"/>
    <w:tmpl w:val="D974E1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B69F6"/>
    <w:multiLevelType w:val="multilevel"/>
    <w:tmpl w:val="8FAA14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3C0D3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9C5873"/>
    <w:multiLevelType w:val="hybridMultilevel"/>
    <w:tmpl w:val="D9B0BC62"/>
    <w:lvl w:ilvl="0" w:tplc="86DAB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7E2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4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50D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AAB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09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561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FE0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2C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9407EC4"/>
    <w:multiLevelType w:val="multilevel"/>
    <w:tmpl w:val="FC4A36C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C2563F"/>
    <w:multiLevelType w:val="multilevel"/>
    <w:tmpl w:val="0FEC4B7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344113">
    <w:abstractNumId w:val="8"/>
  </w:num>
  <w:num w:numId="2" w16cid:durableId="1229536260">
    <w:abstractNumId w:val="13"/>
  </w:num>
  <w:num w:numId="3" w16cid:durableId="767769467">
    <w:abstractNumId w:val="0"/>
  </w:num>
  <w:num w:numId="4" w16cid:durableId="403186559">
    <w:abstractNumId w:val="18"/>
  </w:num>
  <w:num w:numId="5" w16cid:durableId="1416365547">
    <w:abstractNumId w:val="5"/>
  </w:num>
  <w:num w:numId="6" w16cid:durableId="387269137">
    <w:abstractNumId w:val="11"/>
  </w:num>
  <w:num w:numId="7" w16cid:durableId="451635796">
    <w:abstractNumId w:val="17"/>
  </w:num>
  <w:num w:numId="8" w16cid:durableId="452870598">
    <w:abstractNumId w:val="6"/>
  </w:num>
  <w:num w:numId="9" w16cid:durableId="1894735000">
    <w:abstractNumId w:val="2"/>
  </w:num>
  <w:num w:numId="10" w16cid:durableId="553394386">
    <w:abstractNumId w:val="1"/>
  </w:num>
  <w:num w:numId="11" w16cid:durableId="6951421">
    <w:abstractNumId w:val="16"/>
  </w:num>
  <w:num w:numId="12" w16cid:durableId="285548973">
    <w:abstractNumId w:val="15"/>
  </w:num>
  <w:num w:numId="13" w16cid:durableId="1302003781">
    <w:abstractNumId w:val="9"/>
  </w:num>
  <w:num w:numId="14" w16cid:durableId="1754860922">
    <w:abstractNumId w:val="3"/>
  </w:num>
  <w:num w:numId="15" w16cid:durableId="738479530">
    <w:abstractNumId w:val="14"/>
  </w:num>
  <w:num w:numId="16" w16cid:durableId="870261424">
    <w:abstractNumId w:val="12"/>
  </w:num>
  <w:num w:numId="17" w16cid:durableId="1244727126">
    <w:abstractNumId w:val="20"/>
  </w:num>
  <w:num w:numId="18" w16cid:durableId="62067413">
    <w:abstractNumId w:val="7"/>
  </w:num>
  <w:num w:numId="19" w16cid:durableId="2087803889">
    <w:abstractNumId w:val="10"/>
  </w:num>
  <w:num w:numId="20" w16cid:durableId="1771268793">
    <w:abstractNumId w:val="19"/>
  </w:num>
  <w:num w:numId="21" w16cid:durableId="393241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7B"/>
    <w:rsid w:val="00033877"/>
    <w:rsid w:val="0003455C"/>
    <w:rsid w:val="00052928"/>
    <w:rsid w:val="000737D7"/>
    <w:rsid w:val="00080303"/>
    <w:rsid w:val="000C48A6"/>
    <w:rsid w:val="000D3FDE"/>
    <w:rsid w:val="000E7BFF"/>
    <w:rsid w:val="001611A0"/>
    <w:rsid w:val="001A7635"/>
    <w:rsid w:val="001B19F1"/>
    <w:rsid w:val="00241FF5"/>
    <w:rsid w:val="00260DBD"/>
    <w:rsid w:val="00265C2D"/>
    <w:rsid w:val="002765E5"/>
    <w:rsid w:val="002E15A6"/>
    <w:rsid w:val="002E1F53"/>
    <w:rsid w:val="002E41BA"/>
    <w:rsid w:val="00341A7B"/>
    <w:rsid w:val="00343CE2"/>
    <w:rsid w:val="0035028C"/>
    <w:rsid w:val="00425397"/>
    <w:rsid w:val="00425F95"/>
    <w:rsid w:val="004419CF"/>
    <w:rsid w:val="004875EE"/>
    <w:rsid w:val="00492C29"/>
    <w:rsid w:val="00493B61"/>
    <w:rsid w:val="004A5AA0"/>
    <w:rsid w:val="004B19B9"/>
    <w:rsid w:val="004F789D"/>
    <w:rsid w:val="00521967"/>
    <w:rsid w:val="00534EE1"/>
    <w:rsid w:val="005A11C4"/>
    <w:rsid w:val="005D124E"/>
    <w:rsid w:val="005F77E1"/>
    <w:rsid w:val="00610455"/>
    <w:rsid w:val="00613DD6"/>
    <w:rsid w:val="00613EE6"/>
    <w:rsid w:val="006407B7"/>
    <w:rsid w:val="006473F1"/>
    <w:rsid w:val="00652566"/>
    <w:rsid w:val="00656C43"/>
    <w:rsid w:val="00685923"/>
    <w:rsid w:val="006A26AD"/>
    <w:rsid w:val="006A334D"/>
    <w:rsid w:val="006C110A"/>
    <w:rsid w:val="006F242B"/>
    <w:rsid w:val="006F4DD9"/>
    <w:rsid w:val="0071316C"/>
    <w:rsid w:val="00721EF8"/>
    <w:rsid w:val="00767F6D"/>
    <w:rsid w:val="008D0B9E"/>
    <w:rsid w:val="009078B1"/>
    <w:rsid w:val="0095023A"/>
    <w:rsid w:val="00980FB9"/>
    <w:rsid w:val="009A7048"/>
    <w:rsid w:val="00A62AFE"/>
    <w:rsid w:val="00A645E4"/>
    <w:rsid w:val="00A727F9"/>
    <w:rsid w:val="00A83EE5"/>
    <w:rsid w:val="00AE37B7"/>
    <w:rsid w:val="00AF4FC9"/>
    <w:rsid w:val="00B62173"/>
    <w:rsid w:val="00B9498E"/>
    <w:rsid w:val="00BA2128"/>
    <w:rsid w:val="00C4379C"/>
    <w:rsid w:val="00C64A08"/>
    <w:rsid w:val="00CC4B52"/>
    <w:rsid w:val="00CC60EF"/>
    <w:rsid w:val="00CC72B8"/>
    <w:rsid w:val="00D03DB2"/>
    <w:rsid w:val="00D85972"/>
    <w:rsid w:val="00DB24AB"/>
    <w:rsid w:val="00DD1E8A"/>
    <w:rsid w:val="00DE3A70"/>
    <w:rsid w:val="00DF407B"/>
    <w:rsid w:val="00E10A77"/>
    <w:rsid w:val="00E2779C"/>
    <w:rsid w:val="00E361A4"/>
    <w:rsid w:val="00E56D37"/>
    <w:rsid w:val="00E60BA0"/>
    <w:rsid w:val="00E858B5"/>
    <w:rsid w:val="00E86E69"/>
    <w:rsid w:val="00E94458"/>
    <w:rsid w:val="00F457E7"/>
    <w:rsid w:val="00FA0C2E"/>
    <w:rsid w:val="00FA1E61"/>
    <w:rsid w:val="00FA5E1F"/>
    <w:rsid w:val="00FB2EA7"/>
    <w:rsid w:val="00FB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3F384"/>
  <w15:chartTrackingRefBased/>
  <w15:docId w15:val="{B73F6FEB-EF24-AF4B-939D-66054B8C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07B"/>
  </w:style>
  <w:style w:type="paragraph" w:styleId="Heading3">
    <w:name w:val="heading 3"/>
    <w:basedOn w:val="Normal"/>
    <w:link w:val="Heading3Char"/>
    <w:uiPriority w:val="9"/>
    <w:qFormat/>
    <w:rsid w:val="00B6217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217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621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2A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62AF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2A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E3A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A70"/>
  </w:style>
  <w:style w:type="paragraph" w:styleId="Footer">
    <w:name w:val="footer"/>
    <w:basedOn w:val="Normal"/>
    <w:link w:val="FooterChar"/>
    <w:uiPriority w:val="99"/>
    <w:unhideWhenUsed/>
    <w:rsid w:val="00DE3A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A70"/>
  </w:style>
  <w:style w:type="paragraph" w:styleId="NoSpacing">
    <w:name w:val="No Spacing"/>
    <w:uiPriority w:val="1"/>
    <w:qFormat/>
    <w:rsid w:val="00E858B5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6050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87455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7225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1561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10489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16602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9560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27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25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59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17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23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695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25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44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73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099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10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440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832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0169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88239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699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3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4846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7860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97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vgarg/Library/Group%20Containers/UBF8T346G9.Office/User%20Content.localized/Templates.localized/USS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USS Notes.dotx</Template>
  <TotalTime>4</TotalTime>
  <Pages>7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subject/>
  <dc:creator>dev garg</dc:creator>
  <cp:keywords/>
  <dc:description/>
  <cp:lastModifiedBy>dev garg</cp:lastModifiedBy>
  <cp:revision>12</cp:revision>
  <dcterms:created xsi:type="dcterms:W3CDTF">2024-07-20T08:50:00Z</dcterms:created>
  <dcterms:modified xsi:type="dcterms:W3CDTF">2024-07-21T10:26:00Z</dcterms:modified>
</cp:coreProperties>
</file>