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E5EA" w14:textId="77777777" w:rsidR="00DC0331" w:rsidRPr="005C1547" w:rsidRDefault="004560A1" w:rsidP="00DC0331">
      <w:pPr>
        <w:pStyle w:val="Heading3"/>
        <w:rPr>
          <w:rFonts w:asciiTheme="minorHAnsi" w:hAnsiTheme="minorHAnsi" w:cstheme="minorHAnsi"/>
        </w:rPr>
      </w:pPr>
      <w:r w:rsidRPr="005C1547">
        <w:rPr>
          <w:rFonts w:asciiTheme="minorHAnsi" w:hAnsiTheme="minorHAnsi" w:cstheme="minorHAnsi"/>
        </w:rPr>
        <w:t>JavaScript Essentials:</w:t>
      </w:r>
    </w:p>
    <w:p w14:paraId="1469F1C2" w14:textId="3DBA52D3" w:rsidR="00D83C92" w:rsidRPr="005C1547" w:rsidRDefault="002312CF" w:rsidP="00DC0331">
      <w:pPr>
        <w:pStyle w:val="Heading3"/>
        <w:rPr>
          <w:rFonts w:asciiTheme="minorHAnsi" w:hAnsiTheme="minorHAnsi" w:cstheme="minorHAnsi"/>
        </w:rPr>
      </w:pPr>
      <w:r w:rsidRPr="005C1547">
        <w:rPr>
          <w:rFonts w:asciiTheme="minorHAnsi" w:hAnsiTheme="minorHAnsi" w:cstheme="minorHAnsi"/>
        </w:rPr>
        <w:t xml:space="preserve">1.  </w:t>
      </w:r>
      <w:r w:rsidR="00D83C92" w:rsidRPr="005C1547">
        <w:rPr>
          <w:rFonts w:asciiTheme="minorHAnsi" w:hAnsiTheme="minorHAnsi" w:cstheme="minorHAnsi"/>
        </w:rPr>
        <w:t>Arrow Functions</w:t>
      </w:r>
    </w:p>
    <w:p w14:paraId="3AB2AD8A" w14:textId="77777777" w:rsidR="00DC0331" w:rsidRPr="00DC0331" w:rsidRDefault="00DC0331" w:rsidP="002312CF">
      <w:pPr>
        <w:spacing w:before="100" w:beforeAutospacing="1" w:after="100" w:afterAutospacing="1"/>
        <w:ind w:left="36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C0331">
        <w:rPr>
          <w:rFonts w:eastAsia="Times New Roman" w:cstheme="minorHAnsi"/>
          <w:kern w:val="0"/>
          <w:lang w:eastAsia="en-GB"/>
          <w14:ligatures w14:val="none"/>
        </w:rPr>
        <w:t>Arrow functions were introduced in 2015 and have had a huge impact on how JavaScript code is written.</w:t>
      </w:r>
    </w:p>
    <w:p w14:paraId="73B86757" w14:textId="77777777" w:rsidR="00DC0331" w:rsidRPr="00DC0331" w:rsidRDefault="00DC0331" w:rsidP="002312CF">
      <w:pPr>
        <w:spacing w:before="100" w:beforeAutospacing="1" w:after="100" w:afterAutospacing="1"/>
        <w:ind w:left="36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C0331">
        <w:rPr>
          <w:rFonts w:eastAsia="Times New Roman" w:cstheme="minorHAnsi"/>
          <w:kern w:val="0"/>
          <w:lang w:eastAsia="en-GB"/>
          <w14:ligatures w14:val="none"/>
        </w:rPr>
        <w:t>I think this change was very positive, and now you rarely see the old way of writing functions in modern code.</w:t>
      </w:r>
    </w:p>
    <w:p w14:paraId="04615724" w14:textId="77777777" w:rsidR="00DC0331" w:rsidRPr="00DC0331" w:rsidRDefault="00DC0331" w:rsidP="002312CF">
      <w:pPr>
        <w:spacing w:before="100" w:beforeAutospacing="1" w:after="100" w:afterAutospacing="1"/>
        <w:ind w:firstLine="36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C0331">
        <w:rPr>
          <w:rFonts w:eastAsia="Times New Roman" w:cstheme="minorHAnsi"/>
          <w:kern w:val="0"/>
          <w:lang w:eastAsia="en-GB"/>
          <w14:ligatures w14:val="none"/>
        </w:rPr>
        <w:t>It's a simple and nice change that lets you write functions in a shorter way, from:</w:t>
      </w:r>
    </w:p>
    <w:p w14:paraId="2B54A536" w14:textId="2BCA65EA" w:rsidR="00DC0331" w:rsidRPr="002312CF" w:rsidRDefault="00DC0331" w:rsidP="002312CF">
      <w:pPr>
        <w:spacing w:before="100" w:beforeAutospacing="1" w:after="100" w:afterAutospacing="1"/>
        <w:ind w:firstLine="36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C0331">
        <w:rPr>
          <w:rFonts w:eastAsia="Times New Roman" w:cstheme="minorHAnsi"/>
          <w:kern w:val="0"/>
          <w:lang w:eastAsia="en-GB"/>
          <w14:ligatures w14:val="none"/>
        </w:rPr>
        <w:t>Let me know if you'd like me to continue rewriting the rest of the text!</w:t>
      </w:r>
    </w:p>
    <w:p w14:paraId="0277AAE2" w14:textId="5049692C" w:rsidR="00CE26E9" w:rsidRPr="00CE26E9" w:rsidRDefault="00D83C92" w:rsidP="00DC0331">
      <w:pPr>
        <w:spacing w:before="100" w:beforeAutospacing="1" w:after="100" w:afterAutospacing="1"/>
        <w:ind w:firstLine="360"/>
        <w:rPr>
          <w:rFonts w:eastAsia="Times New Roman" w:cstheme="minorHAnsi"/>
          <w:kern w:val="0"/>
          <w:lang w:eastAsia="en-GB"/>
          <w14:ligatures w14:val="none"/>
        </w:rPr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t>Syntax:</w:t>
      </w:r>
      <w:r w:rsidRPr="00D83C92">
        <w:rPr>
          <w:rFonts w:eastAsia="Times New Roman" w:cstheme="minorHAnsi"/>
          <w:kern w:val="0"/>
          <w:lang w:eastAsia="en-GB"/>
          <w14:ligatures w14:val="none"/>
        </w:rPr>
        <w:t xml:space="preserve"> const functionName = (parameters) =&gt; { code }</w:t>
      </w:r>
    </w:p>
    <w:p w14:paraId="4D4201FB" w14:textId="4AA3A181" w:rsidR="00CE26E9" w:rsidRDefault="00D83C92" w:rsidP="00C400DF">
      <w:pPr>
        <w:spacing w:before="100" w:beforeAutospacing="1" w:after="100" w:afterAutospacing="1"/>
        <w:ind w:firstLine="360"/>
        <w:rPr>
          <w:rFonts w:eastAsia="Times New Roman" w:cstheme="minorHAnsi"/>
          <w:kern w:val="0"/>
          <w:lang w:eastAsia="en-GB"/>
          <w14:ligatures w14:val="none"/>
        </w:rPr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t>Example:</w:t>
      </w:r>
      <w:r w:rsidRPr="00D83C92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5DDF2B67" w14:textId="77777777" w:rsidR="0092477F" w:rsidRPr="00677971" w:rsidRDefault="0092477F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7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add = (a, b) =&gt; a + b;</w:t>
      </w:r>
    </w:p>
    <w:p w14:paraId="3AC56028" w14:textId="5590FDAF" w:rsidR="00D83C92" w:rsidRDefault="0092477F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7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console.log(add(2, 3)); // Output: 5</w:t>
      </w:r>
    </w:p>
    <w:p w14:paraId="128D97FC" w14:textId="3F3ED57A" w:rsidR="002312CF" w:rsidRDefault="002312CF" w:rsidP="0023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C7444B2" w14:textId="77777777" w:rsidR="002312CF" w:rsidRDefault="002312CF" w:rsidP="0023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1E2A141" w14:textId="0B792EDE" w:rsidR="002312CF" w:rsidRDefault="002312CF" w:rsidP="002312CF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 w:rsidRPr="002312CF">
        <w:rPr>
          <w:b/>
          <w:bCs/>
        </w:rPr>
        <w:t>this working in arrow function</w:t>
      </w:r>
    </w:p>
    <w:p w14:paraId="21E63322" w14:textId="38BB032A" w:rsidR="002312CF" w:rsidRDefault="002312CF" w:rsidP="003367FD">
      <w:pPr>
        <w:spacing w:before="100" w:beforeAutospacing="1" w:after="100" w:afterAutospacing="1"/>
        <w:ind w:left="36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2312CF">
        <w:rPr>
          <w:rFonts w:eastAsia="Times New Roman" w:cstheme="minorHAnsi"/>
          <w:kern w:val="0"/>
          <w:lang w:eastAsia="en-GB"/>
          <w14:ligatures w14:val="none"/>
        </w:rPr>
        <w:t>When defined as a method of an object, in a regular function this refers to the object, so you can do:</w:t>
      </w:r>
    </w:p>
    <w:p w14:paraId="4FAB2BE0" w14:textId="77777777" w:rsidR="002312CF" w:rsidRPr="002312CF" w:rsidRDefault="002312CF" w:rsidP="0023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12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person = {</w:t>
      </w:r>
    </w:p>
    <w:p w14:paraId="74BF2017" w14:textId="77777777" w:rsidR="002312CF" w:rsidRPr="002312CF" w:rsidRDefault="002312CF" w:rsidP="0023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12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name: 'John',</w:t>
      </w:r>
    </w:p>
    <w:p w14:paraId="633F0BE3" w14:textId="77777777" w:rsidR="002312CF" w:rsidRPr="002312CF" w:rsidRDefault="002312CF" w:rsidP="0023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12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sayHello: function() {</w:t>
      </w:r>
    </w:p>
    <w:p w14:paraId="04B7F549" w14:textId="77777777" w:rsidR="002312CF" w:rsidRPr="002312CF" w:rsidRDefault="002312CF" w:rsidP="0023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12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`Hello, my name is ${this.name}!`</w:t>
      </w:r>
    </w:p>
    <w:p w14:paraId="2049A1A0" w14:textId="77777777" w:rsidR="002312CF" w:rsidRPr="002312CF" w:rsidRDefault="002312CF" w:rsidP="0023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12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385A64F1" w14:textId="43CA4221" w:rsidR="002312CF" w:rsidRPr="002312CF" w:rsidRDefault="002312CF" w:rsidP="0023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12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3143B89" w14:textId="77777777" w:rsidR="002312CF" w:rsidRPr="002312CF" w:rsidRDefault="002312CF" w:rsidP="002312C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5F54E5" w14:textId="77777777" w:rsidR="002312CF" w:rsidRPr="002312CF" w:rsidRDefault="002312CF" w:rsidP="0023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</w:p>
    <w:p w14:paraId="04D27A96" w14:textId="68B0D1CF" w:rsidR="004410EA" w:rsidRPr="00D83C92" w:rsidRDefault="00D83C92" w:rsidP="00D83C92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t>2. Template Literals</w:t>
      </w:r>
    </w:p>
    <w:p w14:paraId="298709D1" w14:textId="07047D46" w:rsidR="004410EA" w:rsidRPr="004410EA" w:rsidRDefault="004410EA" w:rsidP="004410EA">
      <w:pPr>
        <w:spacing w:before="100" w:beforeAutospacing="1" w:after="100" w:afterAutospacing="1"/>
        <w:ind w:left="36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4410EA">
        <w:rPr>
          <w:rFonts w:eastAsia="Times New Roman" w:cstheme="minorHAnsi"/>
          <w:kern w:val="0"/>
          <w:lang w:eastAsia="en-GB"/>
          <w14:ligatures w14:val="none"/>
        </w:rPr>
        <w:t>Template literals are a new ES2015 / ES6 feature that allows you to work with strings in a novel way compared to ES5 and below.</w:t>
      </w:r>
    </w:p>
    <w:p w14:paraId="393AED6D" w14:textId="626DCE0F" w:rsidR="00D83C92" w:rsidRPr="00D83C92" w:rsidRDefault="00D83C92" w:rsidP="00C400DF">
      <w:pPr>
        <w:spacing w:before="100" w:beforeAutospacing="1" w:after="100" w:afterAutospacing="1"/>
        <w:ind w:left="360"/>
        <w:rPr>
          <w:rFonts w:eastAsia="Times New Roman" w:cstheme="minorHAnsi"/>
          <w:kern w:val="0"/>
          <w:lang w:eastAsia="en-GB"/>
          <w14:ligatures w14:val="none"/>
        </w:rPr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t>Syntax:</w:t>
      </w:r>
      <w:r w:rsidRPr="00D83C92">
        <w:rPr>
          <w:rFonts w:eastAsia="Times New Roman" w:cstheme="minorHAnsi"/>
          <w:kern w:val="0"/>
          <w:lang w:eastAsia="en-GB"/>
          <w14:ligatures w14:val="none"/>
        </w:rPr>
        <w:t xml:space="preserve"> Use backticks ` and ${expression} for interpolation.</w:t>
      </w:r>
    </w:p>
    <w:p w14:paraId="046C0210" w14:textId="77777777" w:rsidR="00CE26E9" w:rsidRDefault="00D83C92" w:rsidP="00C400DF">
      <w:pPr>
        <w:spacing w:before="100" w:beforeAutospacing="1" w:after="100" w:afterAutospacing="1"/>
        <w:ind w:left="360"/>
        <w:rPr>
          <w:rFonts w:eastAsia="Times New Roman" w:cstheme="minorHAnsi"/>
          <w:kern w:val="0"/>
          <w:lang w:eastAsia="en-GB"/>
          <w14:ligatures w14:val="none"/>
        </w:rPr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t>Example:</w:t>
      </w:r>
      <w:r w:rsidRPr="00D83C92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0D1314D2" w14:textId="77777777" w:rsidR="0092477F" w:rsidRPr="00677971" w:rsidRDefault="0092477F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7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name = 'John';</w:t>
      </w:r>
    </w:p>
    <w:p w14:paraId="30126593" w14:textId="77777777" w:rsidR="0092477F" w:rsidRPr="00677971" w:rsidRDefault="0092477F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7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greeting = `Hello, ${name}!`;</w:t>
      </w:r>
    </w:p>
    <w:p w14:paraId="24B34897" w14:textId="4CCF9576" w:rsidR="00D83C92" w:rsidRDefault="0092477F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7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console.log(greeting); // Output: Hello, John!</w:t>
      </w:r>
    </w:p>
    <w:p w14:paraId="1E0BE26D" w14:textId="77777777" w:rsidR="00E93117" w:rsidRDefault="00E93117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9B4DF9" w14:textId="77777777" w:rsidR="00E93117" w:rsidRPr="00D83C92" w:rsidRDefault="00E93117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CF4821B" w14:textId="77777777" w:rsidR="00D83C92" w:rsidRPr="00D83C92" w:rsidRDefault="00D83C92" w:rsidP="00D83C92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lastRenderedPageBreak/>
        <w:t>3. Destructuring Assignment</w:t>
      </w:r>
    </w:p>
    <w:p w14:paraId="642F82D2" w14:textId="77777777" w:rsidR="00CE26E9" w:rsidRDefault="00D83C92" w:rsidP="00C400DF">
      <w:pPr>
        <w:spacing w:before="100" w:beforeAutospacing="1" w:after="100" w:afterAutospacing="1"/>
        <w:ind w:left="360"/>
        <w:rPr>
          <w:rFonts w:eastAsia="Times New Roman" w:cstheme="minorHAnsi"/>
          <w:kern w:val="0"/>
          <w:lang w:eastAsia="en-GB"/>
          <w14:ligatures w14:val="none"/>
        </w:rPr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t>Object Destructuring:</w:t>
      </w:r>
      <w:r w:rsidRPr="00D83C92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53DFB437" w14:textId="4F75C8A6" w:rsidR="007C14ED" w:rsidRDefault="007C14ED" w:rsidP="00C400DF">
      <w:pPr>
        <w:spacing w:before="100" w:beforeAutospacing="1" w:after="100" w:afterAutospacing="1"/>
        <w:ind w:left="360"/>
        <w:rPr>
          <w:rFonts w:eastAsia="Times New Roman" w:cstheme="minorHAnsi"/>
          <w:kern w:val="0"/>
          <w:lang w:eastAsia="en-GB"/>
          <w14:ligatures w14:val="none"/>
        </w:rPr>
      </w:pPr>
      <w:r w:rsidRPr="007C14ED">
        <w:rPr>
          <w:rFonts w:eastAsia="Times New Roman" w:cstheme="minorHAnsi"/>
          <w:kern w:val="0"/>
          <w:lang w:eastAsia="en-GB"/>
          <w14:ligatures w14:val="none"/>
        </w:rPr>
        <w:t>Given a dictionary, using the unpacking syntax you can extract just some values and put them into named variables:</w:t>
      </w:r>
    </w:p>
    <w:p w14:paraId="7EEE8488" w14:textId="77777777" w:rsidR="00E66A7A" w:rsidRPr="00E66A7A" w:rsidRDefault="00E66A7A" w:rsidP="00E66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66A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 = {</w:t>
      </w:r>
    </w:p>
    <w:p w14:paraId="1F5F4846" w14:textId="77777777" w:rsidR="00E66A7A" w:rsidRPr="00E66A7A" w:rsidRDefault="00E66A7A" w:rsidP="00E66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66A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'name': 'John',</w:t>
      </w:r>
    </w:p>
    <w:p w14:paraId="25646A71" w14:textId="77777777" w:rsidR="00E66A7A" w:rsidRPr="00E66A7A" w:rsidRDefault="00E66A7A" w:rsidP="00E66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66A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'age': 30,</w:t>
      </w:r>
    </w:p>
    <w:p w14:paraId="18542FB2" w14:textId="77777777" w:rsidR="00E66A7A" w:rsidRPr="00E66A7A" w:rsidRDefault="00E66A7A" w:rsidP="00E66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66A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'city': 'New York'</w:t>
      </w:r>
    </w:p>
    <w:p w14:paraId="70B66D71" w14:textId="77777777" w:rsidR="00E66A7A" w:rsidRPr="00E66A7A" w:rsidRDefault="00E66A7A" w:rsidP="00E66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66A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1918795" w14:textId="77777777" w:rsidR="00E66A7A" w:rsidRPr="00E66A7A" w:rsidRDefault="00E66A7A" w:rsidP="00E66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70B1899" w14:textId="77777777" w:rsidR="00E66A7A" w:rsidRPr="00E66A7A" w:rsidRDefault="00E66A7A" w:rsidP="00E66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66A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name, age = person.values()</w:t>
      </w:r>
    </w:p>
    <w:p w14:paraId="2FBB8BA3" w14:textId="77777777" w:rsidR="00E66A7A" w:rsidRPr="00E66A7A" w:rsidRDefault="00E66A7A" w:rsidP="00E66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8E8AED3" w14:textId="77777777" w:rsidR="00E66A7A" w:rsidRPr="00E66A7A" w:rsidRDefault="00E66A7A" w:rsidP="00E66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66A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print(name)  # John</w:t>
      </w:r>
    </w:p>
    <w:p w14:paraId="6C126782" w14:textId="2187C0DA" w:rsidR="00CE26E9" w:rsidRPr="00677971" w:rsidRDefault="00E66A7A" w:rsidP="00E66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66A7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print(age)   # 30</w:t>
      </w:r>
    </w:p>
    <w:p w14:paraId="1478A7A3" w14:textId="77777777" w:rsidR="00DD10A6" w:rsidRDefault="00DD10A6" w:rsidP="00C400DF">
      <w:pPr>
        <w:spacing w:before="100" w:beforeAutospacing="1" w:after="100" w:afterAutospacing="1"/>
        <w:ind w:left="360"/>
        <w:rPr>
          <w:rFonts w:eastAsia="Times New Roman" w:cstheme="minorHAnsi"/>
          <w:b/>
          <w:bCs/>
          <w:kern w:val="0"/>
          <w:lang w:eastAsia="en-GB"/>
          <w14:ligatures w14:val="none"/>
        </w:rPr>
      </w:pPr>
    </w:p>
    <w:p w14:paraId="192DC632" w14:textId="6B075C9B" w:rsidR="00D83C92" w:rsidRDefault="00D83C92" w:rsidP="00C400DF">
      <w:pPr>
        <w:spacing w:before="100" w:beforeAutospacing="1" w:after="100" w:afterAutospacing="1"/>
        <w:ind w:left="360"/>
        <w:rPr>
          <w:rFonts w:eastAsia="Times New Roman" w:cstheme="minorHAnsi"/>
          <w:kern w:val="0"/>
          <w:lang w:eastAsia="en-GB"/>
          <w14:ligatures w14:val="none"/>
        </w:rPr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t>Array Destructuring:</w:t>
      </w:r>
      <w:r w:rsidRPr="00D83C92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339DECCE" w14:textId="2418EB4B" w:rsidR="00DD10A6" w:rsidRDefault="00DD10A6" w:rsidP="00C400DF">
      <w:pPr>
        <w:spacing w:before="100" w:beforeAutospacing="1" w:after="100" w:afterAutospacing="1"/>
        <w:ind w:left="360"/>
        <w:rPr>
          <w:rFonts w:eastAsia="Times New Roman" w:cstheme="minorHAnsi"/>
          <w:kern w:val="0"/>
          <w:lang w:eastAsia="en-GB"/>
          <w14:ligatures w14:val="none"/>
        </w:rPr>
      </w:pPr>
      <w:r w:rsidRPr="00DD10A6">
        <w:rPr>
          <w:rFonts w:eastAsia="Times New Roman" w:cstheme="minorHAnsi"/>
          <w:kern w:val="0"/>
          <w:lang w:eastAsia="en-GB"/>
          <w14:ligatures w14:val="none"/>
        </w:rPr>
        <w:t>Array destructuring is a way to extract values from an array and assign them to individual variables.</w:t>
      </w:r>
    </w:p>
    <w:p w14:paraId="33662112" w14:textId="77777777" w:rsidR="00E875E0" w:rsidRPr="00E875E0" w:rsidRDefault="00E875E0" w:rsidP="00E87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75E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arr = [1, 2, 3, 4, 5];</w:t>
      </w:r>
    </w:p>
    <w:p w14:paraId="700F81BC" w14:textId="77777777" w:rsidR="00E875E0" w:rsidRPr="00E875E0" w:rsidRDefault="00E875E0" w:rsidP="00E87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DF0ED1B" w14:textId="77777777" w:rsidR="00E875E0" w:rsidRPr="00E875E0" w:rsidRDefault="00E875E0" w:rsidP="00E87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75E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[a, b, ...rest] = arr;</w:t>
      </w:r>
    </w:p>
    <w:p w14:paraId="3EC4D630" w14:textId="77777777" w:rsidR="00E875E0" w:rsidRPr="00E875E0" w:rsidRDefault="00E875E0" w:rsidP="00E87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059BDD1" w14:textId="77777777" w:rsidR="00E875E0" w:rsidRPr="00E875E0" w:rsidRDefault="00E875E0" w:rsidP="00E87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75E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console.log(a);  // 1</w:t>
      </w:r>
    </w:p>
    <w:p w14:paraId="2DD3AE41" w14:textId="77777777" w:rsidR="00E875E0" w:rsidRPr="00E875E0" w:rsidRDefault="00E875E0" w:rsidP="00E87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75E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console.log(b);  // 2</w:t>
      </w:r>
    </w:p>
    <w:p w14:paraId="44ADBE7E" w14:textId="2CD0B75A" w:rsidR="00CC010C" w:rsidRDefault="00E875E0" w:rsidP="00E87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75E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console.log(rest);  // [3, 4, 5]</w:t>
      </w:r>
      <w:r w:rsidR="00CE26E9" w:rsidRPr="00D83C9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BB5D362" w14:textId="77777777" w:rsidR="00E92A45" w:rsidRDefault="00E92A45" w:rsidP="00E87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6386B6C" w14:textId="5C3C309C" w:rsidR="0092477F" w:rsidRDefault="00E92A45" w:rsidP="00D83C92">
      <w:pPr>
        <w:spacing w:before="100" w:beforeAutospacing="1" w:after="100" w:afterAutospacing="1"/>
        <w:outlineLvl w:val="3"/>
        <w:rPr>
          <w:rFonts w:eastAsia="Times New Roman" w:cstheme="minorHAnsi"/>
          <w:kern w:val="0"/>
          <w:lang w:eastAsia="en-GB"/>
          <w14:ligatures w14:val="none"/>
        </w:rPr>
      </w:pPr>
      <w:r w:rsidRPr="00E92A45">
        <w:rPr>
          <w:rFonts w:eastAsia="Times New Roman" w:cstheme="minorHAnsi"/>
          <w:kern w:val="0"/>
          <w:lang w:eastAsia="en-GB"/>
          <w14:ligatures w14:val="none"/>
        </w:rPr>
        <w:t>In the example, the ... is called the "rest parameter" or "spread syntax".</w:t>
      </w:r>
    </w:p>
    <w:p w14:paraId="713E3CC4" w14:textId="77777777" w:rsidR="00E92A45" w:rsidRDefault="00E92A45" w:rsidP="00D83C92">
      <w:pPr>
        <w:spacing w:before="100" w:beforeAutospacing="1" w:after="100" w:afterAutospacing="1"/>
        <w:outlineLvl w:val="3"/>
        <w:rPr>
          <w:rFonts w:eastAsia="Times New Roman" w:cstheme="minorHAnsi"/>
          <w:kern w:val="0"/>
          <w:lang w:eastAsia="en-GB"/>
          <w14:ligatures w14:val="none"/>
        </w:rPr>
      </w:pPr>
    </w:p>
    <w:p w14:paraId="0C1930E0" w14:textId="3AA1A4B4" w:rsidR="00D83C92" w:rsidRPr="00D83C92" w:rsidRDefault="00D83C92" w:rsidP="00D83C92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t>4. Spread and Rest Operators</w:t>
      </w:r>
    </w:p>
    <w:p w14:paraId="3D74CA81" w14:textId="72C51ED7" w:rsidR="00D83C92" w:rsidRDefault="00D83C92" w:rsidP="00C400DF">
      <w:pPr>
        <w:spacing w:before="100" w:beforeAutospacing="1" w:after="100" w:afterAutospacing="1"/>
        <w:ind w:left="360"/>
        <w:rPr>
          <w:rFonts w:eastAsia="Times New Roman" w:cstheme="minorHAnsi"/>
          <w:kern w:val="0"/>
          <w:lang w:eastAsia="en-GB"/>
          <w14:ligatures w14:val="none"/>
        </w:rPr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t>Spread Operator:</w:t>
      </w:r>
      <w:r w:rsidRPr="00D83C92">
        <w:rPr>
          <w:rFonts w:eastAsia="Times New Roman" w:cstheme="minorHAnsi"/>
          <w:kern w:val="0"/>
          <w:lang w:eastAsia="en-GB"/>
          <w14:ligatures w14:val="none"/>
        </w:rPr>
        <w:t xml:space="preserve"> Used to expand elements. </w:t>
      </w:r>
    </w:p>
    <w:p w14:paraId="08788AD1" w14:textId="77777777" w:rsidR="00B36299" w:rsidRPr="00677971" w:rsidRDefault="00B36299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7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arr1 = [1, 2, 3];</w:t>
      </w:r>
    </w:p>
    <w:p w14:paraId="137236EA" w14:textId="77777777" w:rsidR="00B36299" w:rsidRPr="00677971" w:rsidRDefault="00B36299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7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arr2 = [...arr1, 4, 5];</w:t>
      </w:r>
    </w:p>
    <w:p w14:paraId="5B24ED61" w14:textId="77777777" w:rsidR="009732E2" w:rsidRDefault="00B36299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7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console.log(arr2); </w:t>
      </w:r>
    </w:p>
    <w:p w14:paraId="0560BA5E" w14:textId="42268764" w:rsidR="00B36299" w:rsidRDefault="00B36299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7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Output: [1, 2, 3, 4, 5]</w:t>
      </w:r>
    </w:p>
    <w:p w14:paraId="550D5A87" w14:textId="77777777" w:rsidR="00C92538" w:rsidRDefault="00C92538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C2EEEB3" w14:textId="77777777" w:rsidR="00C92538" w:rsidRDefault="00C92538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4AD0EE6" w14:textId="021436FE" w:rsidR="00C92538" w:rsidRDefault="00C92538" w:rsidP="00C92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If you think of assigning this way </w:t>
      </w:r>
      <w:r w:rsidR="00E90D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236E5505" w14:textId="77777777" w:rsidR="00C92538" w:rsidRDefault="00C92538" w:rsidP="00C92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B0B91DC" w14:textId="3E216D63" w:rsidR="00C92538" w:rsidRDefault="00C92538" w:rsidP="00C92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7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arr2 = [arr1, 4, 5];</w:t>
      </w:r>
    </w:p>
    <w:p w14:paraId="5FD55711" w14:textId="77777777" w:rsidR="00E90D99" w:rsidRDefault="00E90D99" w:rsidP="00C92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BCEA6D5" w14:textId="4CE82D07" w:rsidR="00C92538" w:rsidRPr="00677971" w:rsidRDefault="00C92538" w:rsidP="00E90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 means</w:t>
      </w:r>
      <w:r w:rsidR="00E90D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677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arr2 = [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[1,2,3]</w:t>
      </w:r>
      <w:r w:rsidRPr="00677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4, 5];</w:t>
      </w:r>
    </w:p>
    <w:p w14:paraId="34758727" w14:textId="77777777" w:rsidR="00C92538" w:rsidRDefault="00C92538" w:rsidP="00C92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F45E363" w14:textId="77777777" w:rsidR="00C92538" w:rsidRPr="00677971" w:rsidRDefault="00C92538" w:rsidP="00C92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40D7790" w14:textId="45E782E2" w:rsidR="00C92538" w:rsidRPr="00677971" w:rsidRDefault="00C92538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4899B7E" w14:textId="1A0322F4" w:rsidR="00D83C92" w:rsidRDefault="00D83C92" w:rsidP="00C400DF">
      <w:pPr>
        <w:spacing w:before="100" w:beforeAutospacing="1" w:after="100" w:afterAutospacing="1"/>
        <w:ind w:left="360"/>
        <w:rPr>
          <w:rFonts w:eastAsia="Times New Roman" w:cstheme="minorHAnsi"/>
          <w:kern w:val="0"/>
          <w:lang w:eastAsia="en-GB"/>
          <w14:ligatures w14:val="none"/>
        </w:rPr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t>Rest Operator:</w:t>
      </w:r>
      <w:r w:rsidRPr="00D83C92">
        <w:rPr>
          <w:rFonts w:eastAsia="Times New Roman" w:cstheme="minorHAnsi"/>
          <w:kern w:val="0"/>
          <w:lang w:eastAsia="en-GB"/>
          <w14:ligatures w14:val="none"/>
        </w:rPr>
        <w:t xml:space="preserve"> Used to collect multiple elements into an array. </w:t>
      </w:r>
    </w:p>
    <w:p w14:paraId="28F94903" w14:textId="77777777" w:rsidR="00434D97" w:rsidRPr="00677971" w:rsidRDefault="00434D97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7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sum = (...numbers) =&gt; {</w:t>
      </w:r>
    </w:p>
    <w:p w14:paraId="7E72C93C" w14:textId="77777777" w:rsidR="00434D97" w:rsidRPr="00677971" w:rsidRDefault="00434D97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7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numbers.reduce((acc, number) =&gt; acc + number, 0);</w:t>
      </w:r>
    </w:p>
    <w:p w14:paraId="149EF823" w14:textId="77777777" w:rsidR="00434D97" w:rsidRPr="00677971" w:rsidRDefault="00434D97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7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1FBBAA87" w14:textId="31A21B93" w:rsidR="00FE0026" w:rsidRDefault="00434D97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7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console.log(sum(1, 2, 3, 4)); // Output: 10</w:t>
      </w:r>
    </w:p>
    <w:p w14:paraId="1F10C3E1" w14:textId="77777777" w:rsidR="00E93117" w:rsidRDefault="00E93117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FFCA944" w14:textId="77777777" w:rsidR="00E93117" w:rsidRPr="00D83C92" w:rsidRDefault="00E93117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E1F0870" w14:textId="77777777" w:rsidR="00D83C92" w:rsidRPr="00D83C92" w:rsidRDefault="00D83C92" w:rsidP="00D83C92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t>5. Modules (import/export)</w:t>
      </w:r>
    </w:p>
    <w:p w14:paraId="59E17777" w14:textId="77777777" w:rsidR="00434D97" w:rsidRDefault="00D83C92" w:rsidP="00C400DF">
      <w:pPr>
        <w:spacing w:before="100" w:beforeAutospacing="1" w:after="100" w:afterAutospacing="1"/>
        <w:ind w:left="360"/>
        <w:rPr>
          <w:rFonts w:eastAsia="Times New Roman" w:cstheme="minorHAnsi"/>
          <w:kern w:val="0"/>
          <w:lang w:eastAsia="en-GB"/>
          <w14:ligatures w14:val="none"/>
        </w:rPr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t>Exporting:</w:t>
      </w:r>
      <w:r w:rsidRPr="00D83C92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6A16F0E8" w14:textId="0D24DA90" w:rsidR="00434D97" w:rsidRPr="00677971" w:rsidRDefault="00434D97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7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// module.js </w:t>
      </w:r>
    </w:p>
    <w:p w14:paraId="57DEC3CE" w14:textId="699090FC" w:rsidR="00434D97" w:rsidRPr="00677971" w:rsidRDefault="00434D97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7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export const greet = (name) =&gt; `Hello, ${name}!`;</w:t>
      </w:r>
    </w:p>
    <w:p w14:paraId="3532CC64" w14:textId="7F89A885" w:rsidR="00D83C92" w:rsidRDefault="00D83C92" w:rsidP="00C400DF">
      <w:pPr>
        <w:spacing w:before="100" w:beforeAutospacing="1" w:after="100" w:afterAutospacing="1"/>
        <w:ind w:left="360"/>
        <w:rPr>
          <w:rFonts w:eastAsia="Times New Roman" w:cstheme="minorHAnsi"/>
          <w:kern w:val="0"/>
          <w:lang w:eastAsia="en-GB"/>
          <w14:ligatures w14:val="none"/>
        </w:rPr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t>Importing:</w:t>
      </w:r>
      <w:r w:rsidRPr="00D83C92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5938C035" w14:textId="77777777" w:rsidR="00434D97" w:rsidRPr="00677971" w:rsidRDefault="00434D97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7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main.js</w:t>
      </w:r>
    </w:p>
    <w:p w14:paraId="71328B51" w14:textId="77777777" w:rsidR="00434D97" w:rsidRPr="00677971" w:rsidRDefault="00434D97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7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{ greet } from './module.js';</w:t>
      </w:r>
    </w:p>
    <w:p w14:paraId="74F2A4C9" w14:textId="3B178901" w:rsidR="00434D97" w:rsidRDefault="00434D97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7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console.log(greet('John')); // Output: Hello, John!</w:t>
      </w:r>
    </w:p>
    <w:p w14:paraId="19366F49" w14:textId="77777777" w:rsidR="00E93117" w:rsidRDefault="00E93117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B96EA4" w14:textId="77777777" w:rsidR="00E93117" w:rsidRPr="00D83C92" w:rsidRDefault="00E93117" w:rsidP="00677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8D7E2A7" w14:textId="5A02761D" w:rsidR="00D83C92" w:rsidRPr="00D83C92" w:rsidRDefault="00D83C92" w:rsidP="00D83C92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t>6. Classes and Inheritance</w:t>
      </w:r>
    </w:p>
    <w:p w14:paraId="0D1F2811" w14:textId="4F5D8EA4" w:rsidR="00D83C92" w:rsidRDefault="00D83C92" w:rsidP="00C400DF">
      <w:pPr>
        <w:spacing w:before="100" w:beforeAutospacing="1" w:after="100" w:afterAutospacing="1"/>
        <w:ind w:left="360"/>
        <w:rPr>
          <w:rFonts w:eastAsia="Times New Roman" w:cstheme="minorHAnsi"/>
          <w:kern w:val="0"/>
          <w:lang w:eastAsia="en-GB"/>
          <w14:ligatures w14:val="none"/>
        </w:rPr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t>Class Declaration:</w:t>
      </w:r>
      <w:r w:rsidRPr="00D83C92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5B2AF4D7" w14:textId="2AABAE1E" w:rsidR="005C0B46" w:rsidRPr="005C0B46" w:rsidRDefault="005C0B46" w:rsidP="005C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0B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Person {</w:t>
      </w:r>
    </w:p>
    <w:p w14:paraId="19FFCE99" w14:textId="77777777" w:rsidR="005C0B46" w:rsidRPr="005C0B46" w:rsidRDefault="005C0B46" w:rsidP="005C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0B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constructor(name, age) {</w:t>
      </w:r>
    </w:p>
    <w:p w14:paraId="05A58C0B" w14:textId="77777777" w:rsidR="005C0B46" w:rsidRPr="005C0B46" w:rsidRDefault="005C0B46" w:rsidP="005C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0B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this.name = name;</w:t>
      </w:r>
    </w:p>
    <w:p w14:paraId="3AFA27E9" w14:textId="77777777" w:rsidR="005C0B46" w:rsidRPr="005C0B46" w:rsidRDefault="005C0B46" w:rsidP="005C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0B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this.age = age;</w:t>
      </w:r>
    </w:p>
    <w:p w14:paraId="29D9EC0A" w14:textId="77777777" w:rsidR="005C0B46" w:rsidRPr="005C0B46" w:rsidRDefault="005C0B46" w:rsidP="005C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0B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2840FFAB" w14:textId="77777777" w:rsidR="005C0B46" w:rsidRPr="005C0B46" w:rsidRDefault="005C0B46" w:rsidP="005C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0B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greet() {</w:t>
      </w:r>
    </w:p>
    <w:p w14:paraId="609D1A43" w14:textId="77777777" w:rsidR="005C0B46" w:rsidRPr="005C0B46" w:rsidRDefault="005C0B46" w:rsidP="005C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0B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`Hello, my name is ${this.name}.`;</w:t>
      </w:r>
    </w:p>
    <w:p w14:paraId="06055FB3" w14:textId="77777777" w:rsidR="005C0B46" w:rsidRPr="005C0B46" w:rsidRDefault="005C0B46" w:rsidP="005C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0B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0F8A8DF3" w14:textId="155ABD74" w:rsidR="005C0B46" w:rsidRPr="005C0B46" w:rsidRDefault="005C0B46" w:rsidP="005C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C0B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F50D057" w14:textId="1083EBD6" w:rsidR="00D83C92" w:rsidRDefault="00D83C92" w:rsidP="00C400DF">
      <w:pPr>
        <w:spacing w:before="100" w:beforeAutospacing="1" w:after="100" w:afterAutospacing="1"/>
        <w:ind w:left="360"/>
        <w:rPr>
          <w:rFonts w:eastAsia="Times New Roman" w:cstheme="minorHAnsi"/>
          <w:kern w:val="0"/>
          <w:lang w:eastAsia="en-GB"/>
          <w14:ligatures w14:val="none"/>
        </w:rPr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t>Inheritance:</w:t>
      </w:r>
      <w:r w:rsidRPr="00D83C92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24828A80" w14:textId="486ED470" w:rsidR="00306A8D" w:rsidRPr="00306A8D" w:rsidRDefault="00306A8D" w:rsidP="0030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Person {</w:t>
      </w:r>
    </w:p>
    <w:p w14:paraId="3F081177" w14:textId="77777777" w:rsidR="00306A8D" w:rsidRPr="00306A8D" w:rsidRDefault="00306A8D" w:rsidP="0030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constructor(name, age) {</w:t>
      </w:r>
    </w:p>
    <w:p w14:paraId="3392C837" w14:textId="77777777" w:rsidR="00306A8D" w:rsidRPr="00306A8D" w:rsidRDefault="00306A8D" w:rsidP="0030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this.name = name;</w:t>
      </w:r>
    </w:p>
    <w:p w14:paraId="2117B27C" w14:textId="77777777" w:rsidR="00306A8D" w:rsidRPr="00306A8D" w:rsidRDefault="00306A8D" w:rsidP="0030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this.age = age;</w:t>
      </w:r>
    </w:p>
    <w:p w14:paraId="252703FC" w14:textId="77777777" w:rsidR="00306A8D" w:rsidRPr="00306A8D" w:rsidRDefault="00306A8D" w:rsidP="0030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64D09237" w14:textId="77777777" w:rsidR="00306A8D" w:rsidRPr="00306A8D" w:rsidRDefault="00306A8D" w:rsidP="0030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greet() {</w:t>
      </w:r>
    </w:p>
    <w:p w14:paraId="3086469C" w14:textId="77777777" w:rsidR="00306A8D" w:rsidRPr="00306A8D" w:rsidRDefault="00306A8D" w:rsidP="0030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`Hello, my name is ${this.name}.`;</w:t>
      </w:r>
    </w:p>
    <w:p w14:paraId="2A4FA777" w14:textId="77777777" w:rsidR="00306A8D" w:rsidRPr="00306A8D" w:rsidRDefault="00306A8D" w:rsidP="0030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501F5039" w14:textId="26015F96" w:rsidR="00306A8D" w:rsidRDefault="00306A8D" w:rsidP="0030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A8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C969BB0" w14:textId="77777777" w:rsidR="00E93117" w:rsidRDefault="00E93117" w:rsidP="0030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19AB6F6" w14:textId="77777777" w:rsidR="00E93117" w:rsidRPr="00306A8D" w:rsidRDefault="00E93117" w:rsidP="0030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A559456" w14:textId="77777777" w:rsidR="00D83C92" w:rsidRPr="00D83C92" w:rsidRDefault="00D83C92" w:rsidP="00D83C92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t>7. Promises and Async/Await</w:t>
      </w:r>
    </w:p>
    <w:p w14:paraId="20289577" w14:textId="1BB00B55" w:rsidR="00D83C92" w:rsidRDefault="00D83C92" w:rsidP="00C400DF">
      <w:pPr>
        <w:spacing w:before="100" w:beforeAutospacing="1" w:after="100" w:afterAutospacing="1"/>
        <w:ind w:left="360"/>
        <w:rPr>
          <w:rFonts w:eastAsia="Times New Roman" w:cstheme="minorHAnsi"/>
          <w:kern w:val="0"/>
          <w:lang w:eastAsia="en-GB"/>
          <w14:ligatures w14:val="none"/>
        </w:rPr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lastRenderedPageBreak/>
        <w:t>Promises:</w:t>
      </w:r>
      <w:r w:rsidRPr="00D83C92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70A6F533" w14:textId="6DBE7737" w:rsidR="004C6E6D" w:rsidRPr="004C6E6D" w:rsidRDefault="004C6E6D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6E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fetchData = () =&gt; {</w:t>
      </w:r>
    </w:p>
    <w:p w14:paraId="5019A97A" w14:textId="77777777" w:rsidR="004C6E6D" w:rsidRPr="004C6E6D" w:rsidRDefault="004C6E6D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6E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new Promise((resolve, reject) =&gt; {</w:t>
      </w:r>
    </w:p>
    <w:p w14:paraId="03878DC2" w14:textId="77777777" w:rsidR="004C6E6D" w:rsidRPr="004C6E6D" w:rsidRDefault="004C6E6D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6E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setTimeout(() =&gt; {</w:t>
      </w:r>
    </w:p>
    <w:p w14:paraId="0255F631" w14:textId="77777777" w:rsidR="004C6E6D" w:rsidRPr="004C6E6D" w:rsidRDefault="004C6E6D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6E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resolve('Data fetched');</w:t>
      </w:r>
    </w:p>
    <w:p w14:paraId="36D25772" w14:textId="77777777" w:rsidR="004C6E6D" w:rsidRPr="004C6E6D" w:rsidRDefault="004C6E6D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6E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 2000);</w:t>
      </w:r>
    </w:p>
    <w:p w14:paraId="3E71793F" w14:textId="77777777" w:rsidR="004C6E6D" w:rsidRPr="004C6E6D" w:rsidRDefault="004C6E6D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6E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});</w:t>
      </w:r>
    </w:p>
    <w:p w14:paraId="224545A6" w14:textId="77777777" w:rsidR="004C6E6D" w:rsidRPr="004C6E6D" w:rsidRDefault="004C6E6D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6E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25BFB72E" w14:textId="6BB24077" w:rsidR="004C6E6D" w:rsidRDefault="004C6E6D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6E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fetchData().then((data) =&gt; console.log(data)); // Output: Data fetched</w:t>
      </w:r>
    </w:p>
    <w:p w14:paraId="2B58C1F2" w14:textId="77777777" w:rsidR="004C6E6D" w:rsidRPr="00D83C92" w:rsidRDefault="004C6E6D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A49DD7B" w14:textId="3CE695BC" w:rsidR="004C6E6D" w:rsidRPr="004C6E6D" w:rsidRDefault="00D83C92" w:rsidP="00C400DF">
      <w:pPr>
        <w:spacing w:before="100" w:beforeAutospacing="1" w:after="100" w:afterAutospacing="1"/>
        <w:ind w:left="360"/>
        <w:rPr>
          <w:rFonts w:eastAsia="Times New Roman" w:cstheme="minorHAnsi"/>
          <w:kern w:val="0"/>
          <w:lang w:eastAsia="en-GB"/>
          <w14:ligatures w14:val="none"/>
        </w:rPr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t>Async/Await:</w:t>
      </w:r>
      <w:r w:rsidRPr="00D83C92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1D4D7DF6" w14:textId="77777777" w:rsidR="004C6E6D" w:rsidRPr="004C6E6D" w:rsidRDefault="004C6E6D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6E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fetchData = () =&gt; {</w:t>
      </w:r>
    </w:p>
    <w:p w14:paraId="40E61B09" w14:textId="77777777" w:rsidR="004C6E6D" w:rsidRPr="004C6E6D" w:rsidRDefault="004C6E6D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6E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new Promise((resolve) =&gt; {</w:t>
      </w:r>
    </w:p>
    <w:p w14:paraId="56A80BD9" w14:textId="77777777" w:rsidR="004C6E6D" w:rsidRPr="004C6E6D" w:rsidRDefault="004C6E6D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6E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setTimeout(() =&gt; {</w:t>
      </w:r>
    </w:p>
    <w:p w14:paraId="07DB6D09" w14:textId="77777777" w:rsidR="004C6E6D" w:rsidRPr="004C6E6D" w:rsidRDefault="004C6E6D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6E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resolve('Data fetched');</w:t>
      </w:r>
    </w:p>
    <w:p w14:paraId="07F2A6A6" w14:textId="77777777" w:rsidR="004C6E6D" w:rsidRPr="004C6E6D" w:rsidRDefault="004C6E6D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6E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 2000);</w:t>
      </w:r>
    </w:p>
    <w:p w14:paraId="02EFE083" w14:textId="77777777" w:rsidR="004C6E6D" w:rsidRPr="004C6E6D" w:rsidRDefault="004C6E6D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6E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});</w:t>
      </w:r>
    </w:p>
    <w:p w14:paraId="4784A987" w14:textId="77777777" w:rsidR="004C6E6D" w:rsidRPr="004C6E6D" w:rsidRDefault="004C6E6D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6E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476872C4" w14:textId="77777777" w:rsidR="004C6E6D" w:rsidRPr="004C6E6D" w:rsidRDefault="004C6E6D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6E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getData = async () =&gt; {</w:t>
      </w:r>
    </w:p>
    <w:p w14:paraId="0D07A811" w14:textId="77777777" w:rsidR="004C6E6D" w:rsidRPr="004C6E6D" w:rsidRDefault="004C6E6D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6E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data = await fetchData();</w:t>
      </w:r>
    </w:p>
    <w:p w14:paraId="79C74600" w14:textId="77777777" w:rsidR="004C6E6D" w:rsidRPr="004C6E6D" w:rsidRDefault="004C6E6D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6E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console.log(data); // Output: Data fetched</w:t>
      </w:r>
    </w:p>
    <w:p w14:paraId="6CD5662F" w14:textId="77777777" w:rsidR="004C6E6D" w:rsidRPr="004C6E6D" w:rsidRDefault="004C6E6D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6E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7278B0E7" w14:textId="51BE0066" w:rsidR="004C6E6D" w:rsidRDefault="004C6E6D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6E6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getData();</w:t>
      </w:r>
    </w:p>
    <w:p w14:paraId="3D14BE41" w14:textId="77777777" w:rsidR="00E93117" w:rsidRDefault="00E93117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10D8230" w14:textId="77777777" w:rsidR="00E93117" w:rsidRPr="00D83C92" w:rsidRDefault="00E93117" w:rsidP="004C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F69E99F" w14:textId="77777777" w:rsidR="00D83C92" w:rsidRPr="00D83C92" w:rsidRDefault="00D83C92" w:rsidP="00D83C92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t>8. Default Parameters</w:t>
      </w:r>
    </w:p>
    <w:p w14:paraId="3131977E" w14:textId="1B39DDC7" w:rsidR="00652566" w:rsidRPr="008E0806" w:rsidRDefault="00D83C92" w:rsidP="00C400DF">
      <w:pPr>
        <w:spacing w:before="100" w:beforeAutospacing="1" w:after="100" w:afterAutospacing="1"/>
        <w:ind w:left="360"/>
      </w:pPr>
      <w:r w:rsidRPr="00D83C92">
        <w:rPr>
          <w:rFonts w:eastAsia="Times New Roman" w:cstheme="minorHAnsi"/>
          <w:b/>
          <w:bCs/>
          <w:kern w:val="0"/>
          <w:lang w:eastAsia="en-GB"/>
          <w14:ligatures w14:val="none"/>
        </w:rPr>
        <w:t>Syntax:</w:t>
      </w:r>
      <w:r w:rsidRPr="00D83C92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6F96EF71" w14:textId="77777777" w:rsidR="008E0806" w:rsidRPr="008E21EB" w:rsidRDefault="008E0806" w:rsidP="008E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E21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greet = (name = 'Guest') =&gt; `Hello, ${name}!`;</w:t>
      </w:r>
    </w:p>
    <w:p w14:paraId="0C6CC434" w14:textId="77777777" w:rsidR="008E0806" w:rsidRPr="008E21EB" w:rsidRDefault="008E0806" w:rsidP="008E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E21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console.log(greet()); // Output: Hello, Guest!</w:t>
      </w:r>
    </w:p>
    <w:p w14:paraId="058E77BA" w14:textId="43AFC5FF" w:rsidR="008E0806" w:rsidRPr="008E21EB" w:rsidRDefault="008E0806" w:rsidP="008E2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E21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console.log(greet('John')); // Output: Hello, John!</w:t>
      </w:r>
    </w:p>
    <w:sectPr w:rsidR="008E0806" w:rsidRPr="008E21EB" w:rsidSect="00E858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ABDFF" w14:textId="77777777" w:rsidR="00185FA9" w:rsidRDefault="00185FA9" w:rsidP="00DE3A70">
      <w:r>
        <w:separator/>
      </w:r>
    </w:p>
  </w:endnote>
  <w:endnote w:type="continuationSeparator" w:id="0">
    <w:p w14:paraId="5DFB46B7" w14:textId="77777777" w:rsidR="00185FA9" w:rsidRDefault="00185FA9" w:rsidP="00DE3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ingdings 2"/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17DA2" w14:textId="77777777" w:rsidR="000E7BFF" w:rsidRDefault="000E7B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4FAB" w14:textId="77777777" w:rsidR="00DE3A70" w:rsidRPr="00DE3A70" w:rsidRDefault="00DE3A70">
    <w:pPr>
      <w:pStyle w:val="Footer"/>
      <w:rPr>
        <w:color w:val="4472C4" w:themeColor="accent1"/>
      </w:rPr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ED3745" wp14:editId="306E0A8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18415" b="15240"/>
              <wp:wrapNone/>
              <wp:docPr id="45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C44305" w14:textId="77777777" w:rsidR="00E858B5" w:rsidRPr="00E858B5" w:rsidRDefault="00E858B5" w:rsidP="00E858B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wwwww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DED3745" id="Rectangle 3" o:spid="_x0000_s1027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DStmQIAAJ8FAAAOAAAAZHJzL2Uyb0RvYy54bWysVN9v2jAQfp+0/8Hy+xqgUChqqBBVp0ld&#13;&#10;i9ZOfTaOTSI5Ps82JOyv39kOAXXVJk3Lg2P77r7zfffj5ratFdkL6yrQOR1eDCgRmkNR6W1Ov7/c&#13;&#10;f5pR4jzTBVOgRU4PwtHbxccPN42ZixGUoAphCYJoN29MTkvvzTzLHC9FzdwFGKFRKMHWzOPRbrPC&#13;&#10;sgbRa5WNBoOrrAFbGAtcOIe3d0lIFxFfSsH9k5ROeKJyim/zcbVx3YQ1W9yw+dYyU1a8ewb7h1fU&#13;&#10;rNLotIe6Y56Rna1+g6orbsGB9Bcc6gykrLiIMWA0w8GbaJ5LZkSMBclxpqfJ/T9Y/rh/NmuLNDTG&#13;&#10;zR1uQxSttHX44/tIG8k69GSJ1hOOl9PLq/H0EjnlKLuejGazYaQzO5kb6/xnATUJm5xazEYkie0f&#13;&#10;nEeXqHpUCd403FdKxYwoTRosp8lsOokWDlRVBGnQi8UhVsqSPcO0brajqKN29Vco0t1kgF9ILrro&#13;&#10;1dPphIQypfHyFHnc+YMSwY3S34QkVYGxJgc9UPLBOBfaD9P7SlaIv7mOgAFZYiA9dgcQCv4U0xE7&#13;&#10;RdDpB1MRa7o3HiTvfzLuLaJn0L43risN9j0AhVF1npP+kaRETWDJt5sWucEcBc1ws4HisLbEQuox&#13;&#10;Z/h9hWl/YM6vmcWmwlLBQeGfcJEKML3Q7Sgpwf587z7oY62jlJIGmzSn7seOWUGJ+qKxC66H43Ho&#13;&#10;6ngYT6YjPNhzyeZconf1CrBghjiSDI/boO/VcSst1K84T5bBK4qY5ug7p9zb42Hl0/DAicTFchnV&#13;&#10;sJMN8w/62fAAHngOZf3SvjJrutr32DaPcGxoNn/TAkk3WGpY7jzIKvbHidcuAzgFYhV3EyuMmfNz&#13;&#10;1DrN1cUvAAAA//8DAFBLAwQUAAYACAAAACEA9zKFVt8AAAAMAQAADwAAAGRycy9kb3ducmV2Lnht&#13;&#10;bEyPQU/DMAyF70j8h8hI3Fg6pKLRNZ0qCgc4gFaYdvWaLK1onNJkW/n3eFzgYtl68nvvy1eT68XR&#13;&#10;jKHzpGA+S0AYarzuyCr4eH+6WYAIEUlj78ko+DYBVsXlRY6Z9idam2MdrWATChkqaGMcMilD0xqH&#13;&#10;YeYHQ6zt/egw8jlaqUc8sbnr5W2S3EmHHXFCi4N5aE3zWR+cgqopS/v89VjVi+3bS0C7SV7TjVLX&#13;&#10;V1O15FEuQUQzxb8PODNwfyi42M4fSAfRK2Ca+DvP2jy9Z5gdbykngyxy+R+i+AEAAP//AwBQSwEC&#13;&#10;LQAUAAYACAAAACEAtoM4kv4AAADhAQAAEwAAAAAAAAAAAAAAAAAAAAAAW0NvbnRlbnRfVHlwZXNd&#13;&#10;LnhtbFBLAQItABQABgAIAAAAIQA4/SH/1gAAAJQBAAALAAAAAAAAAAAAAAAAAC8BAABfcmVscy8u&#13;&#10;cmVsc1BLAQItABQABgAIAAAAIQDSUDStmQIAAJ8FAAAOAAAAAAAAAAAAAAAAAC4CAABkcnMvZTJv&#13;&#10;RG9jLnhtbFBLAQItABQABgAIAAAAIQD3MoVW3wAAAAwBAAAPAAAAAAAAAAAAAAAAAPMEAABkcnMv&#13;&#10;ZG93bnJldi54bWxQSwUGAAAAAAQABADzAAAA/wUAAAAA&#13;&#10;" filled="f" strokecolor="#747070 [1614]" strokeweight="1.25pt">
              <v:textbox>
                <w:txbxContent>
                  <w:p w14:paraId="0CC44305" w14:textId="77777777" w:rsidR="00E858B5" w:rsidRPr="00E858B5" w:rsidRDefault="00E858B5" w:rsidP="00E858B5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wwwww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color w:val="4472C4" w:themeColor="accent1"/>
      </w:rPr>
      <w:t>USS</w:t>
    </w:r>
    <w:r>
      <w:rPr>
        <w:color w:val="4472C4" w:themeColor="accent1"/>
      </w:rPr>
      <w:tab/>
    </w:r>
    <w:r>
      <w:rPr>
        <w:color w:val="4472C4" w:themeColor="accent1"/>
      </w:rPr>
      <w:tab/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9F68B" w14:textId="77777777" w:rsidR="000E7BFF" w:rsidRDefault="000E7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37337" w14:textId="77777777" w:rsidR="00185FA9" w:rsidRDefault="00185FA9" w:rsidP="00DE3A70">
      <w:r>
        <w:separator/>
      </w:r>
    </w:p>
  </w:footnote>
  <w:footnote w:type="continuationSeparator" w:id="0">
    <w:p w14:paraId="5AAEB4E0" w14:textId="77777777" w:rsidR="00185FA9" w:rsidRDefault="00185FA9" w:rsidP="00DE3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882B" w14:textId="77777777" w:rsidR="000E7BFF" w:rsidRDefault="000E7B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CCBFE" w14:textId="77777777" w:rsidR="00E858B5" w:rsidRDefault="00E858B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61A7C7" wp14:editId="006E2E2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896AA13" w14:textId="04B342AE" w:rsidR="00E858B5" w:rsidRDefault="00B201A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Chapter</w:t>
                              </w:r>
                              <w:r w:rsidR="00E858B5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5C0093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61A7C7" id="Rectangle 7" o:spid="_x0000_s1026" alt="Title: Document Title" style="position:absolute;margin-left:0;margin-top:0;width:1in;height:22.3pt;z-index:251661312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896AA13" w14:textId="04B342AE" w:rsidR="00E858B5" w:rsidRDefault="00B201A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Chapter</w:t>
                        </w:r>
                        <w:r w:rsidR="00E858B5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</w:t>
                        </w:r>
                        <w:r w:rsidR="005C0093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CDAAD3C" w14:textId="77777777" w:rsidR="00E858B5" w:rsidRDefault="00E85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6493" w14:textId="77777777" w:rsidR="000E7BFF" w:rsidRDefault="000E7B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504"/>
    <w:multiLevelType w:val="hybridMultilevel"/>
    <w:tmpl w:val="9AD2E680"/>
    <w:lvl w:ilvl="0" w:tplc="6CA0D874">
      <w:start w:val="1"/>
      <w:numFmt w:val="bullet"/>
      <w:lvlText w:val="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92D94A" w:tentative="1">
      <w:start w:val="1"/>
      <w:numFmt w:val="bullet"/>
      <w:lvlText w:val="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C2628" w:tentative="1">
      <w:start w:val="1"/>
      <w:numFmt w:val="bullet"/>
      <w:lvlText w:val="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BA8D2C" w:tentative="1">
      <w:start w:val="1"/>
      <w:numFmt w:val="bullet"/>
      <w:lvlText w:val="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58EFD0" w:tentative="1">
      <w:start w:val="1"/>
      <w:numFmt w:val="bullet"/>
      <w:lvlText w:val="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520CB8" w:tentative="1">
      <w:start w:val="1"/>
      <w:numFmt w:val="bullet"/>
      <w:lvlText w:val="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F2D5CE" w:tentative="1">
      <w:start w:val="1"/>
      <w:numFmt w:val="bullet"/>
      <w:lvlText w:val="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0C3CCE" w:tentative="1">
      <w:start w:val="1"/>
      <w:numFmt w:val="bullet"/>
      <w:lvlText w:val="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BC868E" w:tentative="1">
      <w:start w:val="1"/>
      <w:numFmt w:val="bullet"/>
      <w:lvlText w:val="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74878B5"/>
    <w:multiLevelType w:val="multilevel"/>
    <w:tmpl w:val="FA34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F0483"/>
    <w:multiLevelType w:val="hybridMultilevel"/>
    <w:tmpl w:val="7ED4F5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1B2883"/>
    <w:multiLevelType w:val="multilevel"/>
    <w:tmpl w:val="BD54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24B3F"/>
    <w:multiLevelType w:val="multilevel"/>
    <w:tmpl w:val="F43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6628B"/>
    <w:multiLevelType w:val="hybridMultilevel"/>
    <w:tmpl w:val="765E67D8"/>
    <w:lvl w:ilvl="0" w:tplc="43100D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CCB2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B4C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6E6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493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07C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6A3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A84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00C0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D3A3F"/>
    <w:multiLevelType w:val="multilevel"/>
    <w:tmpl w:val="9C00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975C9"/>
    <w:multiLevelType w:val="multilevel"/>
    <w:tmpl w:val="D57A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D1196"/>
    <w:multiLevelType w:val="hybridMultilevel"/>
    <w:tmpl w:val="B62AD9B2"/>
    <w:lvl w:ilvl="0" w:tplc="3BF0DFFC">
      <w:start w:val="1"/>
      <w:numFmt w:val="bullet"/>
      <w:lvlText w:val="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90A320" w:tentative="1">
      <w:start w:val="1"/>
      <w:numFmt w:val="bullet"/>
      <w:lvlText w:val="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30FBB6" w:tentative="1">
      <w:start w:val="1"/>
      <w:numFmt w:val="bullet"/>
      <w:lvlText w:val="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7A7638" w:tentative="1">
      <w:start w:val="1"/>
      <w:numFmt w:val="bullet"/>
      <w:lvlText w:val="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B090B0" w:tentative="1">
      <w:start w:val="1"/>
      <w:numFmt w:val="bullet"/>
      <w:lvlText w:val="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8A95AE" w:tentative="1">
      <w:start w:val="1"/>
      <w:numFmt w:val="bullet"/>
      <w:lvlText w:val="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B4D992" w:tentative="1">
      <w:start w:val="1"/>
      <w:numFmt w:val="bullet"/>
      <w:lvlText w:val="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2EB70A" w:tentative="1">
      <w:start w:val="1"/>
      <w:numFmt w:val="bullet"/>
      <w:lvlText w:val="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EA3826" w:tentative="1">
      <w:start w:val="1"/>
      <w:numFmt w:val="bullet"/>
      <w:lvlText w:val="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A223540"/>
    <w:multiLevelType w:val="multilevel"/>
    <w:tmpl w:val="1652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D70C4"/>
    <w:multiLevelType w:val="multilevel"/>
    <w:tmpl w:val="C638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41FDC"/>
    <w:multiLevelType w:val="multilevel"/>
    <w:tmpl w:val="0A04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3C0D3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9C5873"/>
    <w:multiLevelType w:val="hybridMultilevel"/>
    <w:tmpl w:val="D9B0BC62"/>
    <w:lvl w:ilvl="0" w:tplc="86DAB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7E2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4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50D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AAB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09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561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FE0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2C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6AF0D86"/>
    <w:multiLevelType w:val="multilevel"/>
    <w:tmpl w:val="E004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A365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AC49EA"/>
    <w:multiLevelType w:val="multilevel"/>
    <w:tmpl w:val="A458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DC1F94"/>
    <w:multiLevelType w:val="multilevel"/>
    <w:tmpl w:val="3CC4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344113">
    <w:abstractNumId w:val="5"/>
  </w:num>
  <w:num w:numId="2" w16cid:durableId="1229536260">
    <w:abstractNumId w:val="8"/>
  </w:num>
  <w:num w:numId="3" w16cid:durableId="767769467">
    <w:abstractNumId w:val="0"/>
  </w:num>
  <w:num w:numId="4" w16cid:durableId="403186559">
    <w:abstractNumId w:val="13"/>
  </w:num>
  <w:num w:numId="5" w16cid:durableId="1416365547">
    <w:abstractNumId w:val="3"/>
  </w:num>
  <w:num w:numId="6" w16cid:durableId="387269137">
    <w:abstractNumId w:val="7"/>
  </w:num>
  <w:num w:numId="7" w16cid:durableId="451635796">
    <w:abstractNumId w:val="12"/>
  </w:num>
  <w:num w:numId="8" w16cid:durableId="664866159">
    <w:abstractNumId w:val="9"/>
  </w:num>
  <w:num w:numId="9" w16cid:durableId="1630823319">
    <w:abstractNumId w:val="15"/>
  </w:num>
  <w:num w:numId="10" w16cid:durableId="448477710">
    <w:abstractNumId w:val="6"/>
  </w:num>
  <w:num w:numId="11" w16cid:durableId="136843396">
    <w:abstractNumId w:val="14"/>
  </w:num>
  <w:num w:numId="12" w16cid:durableId="1135028204">
    <w:abstractNumId w:val="11"/>
  </w:num>
  <w:num w:numId="13" w16cid:durableId="1699816616">
    <w:abstractNumId w:val="10"/>
  </w:num>
  <w:num w:numId="14" w16cid:durableId="1287617004">
    <w:abstractNumId w:val="17"/>
  </w:num>
  <w:num w:numId="15" w16cid:durableId="844518838">
    <w:abstractNumId w:val="4"/>
  </w:num>
  <w:num w:numId="16" w16cid:durableId="1999723839">
    <w:abstractNumId w:val="16"/>
  </w:num>
  <w:num w:numId="17" w16cid:durableId="2007315727">
    <w:abstractNumId w:val="1"/>
  </w:num>
  <w:num w:numId="18" w16cid:durableId="924844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17"/>
    <w:rsid w:val="0003455C"/>
    <w:rsid w:val="00052928"/>
    <w:rsid w:val="000B00F7"/>
    <w:rsid w:val="000E7BFF"/>
    <w:rsid w:val="00137F72"/>
    <w:rsid w:val="00185FA9"/>
    <w:rsid w:val="001B19F1"/>
    <w:rsid w:val="00203C97"/>
    <w:rsid w:val="002312CF"/>
    <w:rsid w:val="00260DBD"/>
    <w:rsid w:val="002A6B57"/>
    <w:rsid w:val="002E15A6"/>
    <w:rsid w:val="002E41BA"/>
    <w:rsid w:val="002F2BEE"/>
    <w:rsid w:val="002F4E39"/>
    <w:rsid w:val="00306A8D"/>
    <w:rsid w:val="003367FD"/>
    <w:rsid w:val="003557EC"/>
    <w:rsid w:val="003A75B9"/>
    <w:rsid w:val="003C3476"/>
    <w:rsid w:val="00425397"/>
    <w:rsid w:val="00434D97"/>
    <w:rsid w:val="004410EA"/>
    <w:rsid w:val="004560A1"/>
    <w:rsid w:val="004C6E6D"/>
    <w:rsid w:val="00534EE1"/>
    <w:rsid w:val="005A11C4"/>
    <w:rsid w:val="005C0093"/>
    <w:rsid w:val="005C0B46"/>
    <w:rsid w:val="005C1547"/>
    <w:rsid w:val="005E1593"/>
    <w:rsid w:val="005F77E1"/>
    <w:rsid w:val="00652566"/>
    <w:rsid w:val="00656C43"/>
    <w:rsid w:val="00677971"/>
    <w:rsid w:val="006A26AD"/>
    <w:rsid w:val="00767F6D"/>
    <w:rsid w:val="007C14ED"/>
    <w:rsid w:val="007D7D96"/>
    <w:rsid w:val="008D0B9E"/>
    <w:rsid w:val="008E0806"/>
    <w:rsid w:val="008E21EB"/>
    <w:rsid w:val="009078B1"/>
    <w:rsid w:val="0092477F"/>
    <w:rsid w:val="009732E2"/>
    <w:rsid w:val="009C4B17"/>
    <w:rsid w:val="00A62AFE"/>
    <w:rsid w:val="00A83EE5"/>
    <w:rsid w:val="00AE37B7"/>
    <w:rsid w:val="00B03CD8"/>
    <w:rsid w:val="00B14CD1"/>
    <w:rsid w:val="00B201A1"/>
    <w:rsid w:val="00B36299"/>
    <w:rsid w:val="00B62173"/>
    <w:rsid w:val="00B661D4"/>
    <w:rsid w:val="00BE5857"/>
    <w:rsid w:val="00BF79E1"/>
    <w:rsid w:val="00C400DF"/>
    <w:rsid w:val="00C67A09"/>
    <w:rsid w:val="00C92538"/>
    <w:rsid w:val="00CA3252"/>
    <w:rsid w:val="00CC010C"/>
    <w:rsid w:val="00CE26E9"/>
    <w:rsid w:val="00D23E82"/>
    <w:rsid w:val="00D7492A"/>
    <w:rsid w:val="00D83C92"/>
    <w:rsid w:val="00D85972"/>
    <w:rsid w:val="00DC0331"/>
    <w:rsid w:val="00DD10A6"/>
    <w:rsid w:val="00DE3A70"/>
    <w:rsid w:val="00E60BA0"/>
    <w:rsid w:val="00E66A7A"/>
    <w:rsid w:val="00E858B5"/>
    <w:rsid w:val="00E86E69"/>
    <w:rsid w:val="00E875E0"/>
    <w:rsid w:val="00E90D99"/>
    <w:rsid w:val="00E92A45"/>
    <w:rsid w:val="00E93117"/>
    <w:rsid w:val="00E94458"/>
    <w:rsid w:val="00EA3471"/>
    <w:rsid w:val="00EC720F"/>
    <w:rsid w:val="00F96C35"/>
    <w:rsid w:val="00FA0C2E"/>
    <w:rsid w:val="00FB2EA7"/>
    <w:rsid w:val="00FB7E1F"/>
    <w:rsid w:val="00FE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029E7"/>
  <w15:chartTrackingRefBased/>
  <w15:docId w15:val="{FC0CE0BE-B772-1A40-B69C-BE36D667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217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560A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217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621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2A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62AF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2A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E3A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A70"/>
  </w:style>
  <w:style w:type="paragraph" w:styleId="Footer">
    <w:name w:val="footer"/>
    <w:basedOn w:val="Normal"/>
    <w:link w:val="FooterChar"/>
    <w:uiPriority w:val="99"/>
    <w:unhideWhenUsed/>
    <w:rsid w:val="00DE3A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A70"/>
  </w:style>
  <w:style w:type="paragraph" w:styleId="NoSpacing">
    <w:name w:val="No Spacing"/>
    <w:uiPriority w:val="1"/>
    <w:qFormat/>
    <w:rsid w:val="00E858B5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560A1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4560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B4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5C0B46"/>
  </w:style>
  <w:style w:type="character" w:customStyle="1" w:styleId="hljs-title">
    <w:name w:val="hljs-title"/>
    <w:basedOn w:val="DefaultParagraphFont"/>
    <w:rsid w:val="005C0B46"/>
  </w:style>
  <w:style w:type="character" w:customStyle="1" w:styleId="hljs-params">
    <w:name w:val="hljs-params"/>
    <w:basedOn w:val="DefaultParagraphFont"/>
    <w:rsid w:val="005C0B46"/>
  </w:style>
  <w:style w:type="character" w:customStyle="1" w:styleId="hljs-variable">
    <w:name w:val="hljs-variable"/>
    <w:basedOn w:val="DefaultParagraphFont"/>
    <w:rsid w:val="005C0B46"/>
  </w:style>
  <w:style w:type="character" w:customStyle="1" w:styleId="hljs-property">
    <w:name w:val="hljs-property"/>
    <w:basedOn w:val="DefaultParagraphFont"/>
    <w:rsid w:val="005C0B46"/>
  </w:style>
  <w:style w:type="character" w:customStyle="1" w:styleId="hljs-string">
    <w:name w:val="hljs-string"/>
    <w:basedOn w:val="DefaultParagraphFont"/>
    <w:rsid w:val="005C0B46"/>
  </w:style>
  <w:style w:type="character" w:customStyle="1" w:styleId="hljs-subst">
    <w:name w:val="hljs-subst"/>
    <w:basedOn w:val="DefaultParagraphFont"/>
    <w:rsid w:val="005C0B46"/>
  </w:style>
  <w:style w:type="character" w:customStyle="1" w:styleId="hljs-function">
    <w:name w:val="hljs-function"/>
    <w:basedOn w:val="DefaultParagraphFont"/>
    <w:rsid w:val="004C6E6D"/>
  </w:style>
  <w:style w:type="character" w:customStyle="1" w:styleId="hljs-builtin">
    <w:name w:val="hljs-built_in"/>
    <w:basedOn w:val="DefaultParagraphFont"/>
    <w:rsid w:val="004C6E6D"/>
  </w:style>
  <w:style w:type="character" w:customStyle="1" w:styleId="hljs-number">
    <w:name w:val="hljs-number"/>
    <w:basedOn w:val="DefaultParagraphFont"/>
    <w:rsid w:val="004C6E6D"/>
  </w:style>
  <w:style w:type="character" w:customStyle="1" w:styleId="hljs-comment">
    <w:name w:val="hljs-comment"/>
    <w:basedOn w:val="DefaultParagraphFont"/>
    <w:rsid w:val="004C6E6D"/>
  </w:style>
  <w:style w:type="paragraph" w:customStyle="1" w:styleId="mb-2">
    <w:name w:val="mb-2"/>
    <w:basedOn w:val="Normal"/>
    <w:rsid w:val="00DC03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5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91693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66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25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59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17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23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695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25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1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61130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08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5834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4158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8693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8700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8857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02588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85274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00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44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73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099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10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440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832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vgarg/Library/Group%20Containers/UBF8T346G9.Office/User%20Content.localized/Templates.localized/USS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USS Notes.dotx</Template>
  <TotalTime>596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2</vt:lpstr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</dc:title>
  <dc:subject/>
  <dc:creator>Dev garg</dc:creator>
  <cp:keywords/>
  <dc:description/>
  <cp:lastModifiedBy>dev garg</cp:lastModifiedBy>
  <cp:revision>6</cp:revision>
  <dcterms:created xsi:type="dcterms:W3CDTF">2024-07-19T20:03:00Z</dcterms:created>
  <dcterms:modified xsi:type="dcterms:W3CDTF">2024-07-21T10:26:00Z</dcterms:modified>
</cp:coreProperties>
</file>